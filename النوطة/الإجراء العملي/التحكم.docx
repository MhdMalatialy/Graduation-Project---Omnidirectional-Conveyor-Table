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A158F" w14:textId="6336CDA1" w:rsidR="00BC3261" w:rsidRDefault="00220445" w:rsidP="00D052C0">
      <w:pPr>
        <w:rPr>
          <w:rtl/>
        </w:rPr>
      </w:pPr>
      <w:r>
        <w:rPr>
          <w:noProof/>
          <w:rtl/>
          <w:lang w:bidi="ar-SA"/>
        </w:rPr>
        <mc:AlternateContent>
          <mc:Choice Requires="wpc">
            <w:drawing>
              <wp:inline distT="0" distB="0" distL="0" distR="0" wp14:anchorId="7DD1E9E9" wp14:editId="0561AE4E">
                <wp:extent cx="6248400" cy="3609975"/>
                <wp:effectExtent l="0" t="0" r="0" b="0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Rectangle 79"/>
                        <wps:cNvSpPr/>
                        <wps:spPr>
                          <a:xfrm>
                            <a:off x="168662" y="569595"/>
                            <a:ext cx="926713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F27FC" w14:textId="5A7BD842" w:rsidR="00220445" w:rsidRPr="0093436E" w:rsidRDefault="00451337" w:rsidP="00220445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436E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>مشهد</w:t>
                              </w:r>
                              <w:r w:rsidR="0093436E" w:rsidRPr="0093436E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</w:rPr>
                                <w:t xml:space="preserve"> مقيَّس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60590" y="478155"/>
                            <a:ext cx="55393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C74C9" w14:textId="447FD9C7" w:rsidR="00451337" w:rsidRPr="0093436E" w:rsidRDefault="00451337" w:rsidP="00451337">
                              <w:pPr>
                                <w:pStyle w:val="NormalWeb"/>
                                <w:bidi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436E">
                                <w:rPr>
                                  <w:rFonts w:ascii="Hacen Liner Screen Bd" w:eastAsia="Calibri" w:hAnsi="Hacen Liner Screen Bd" w:cs="Hacen Liner Screen Bd" w:hint="cs"/>
                                  <w:rtl/>
                                  <w:lang w:bidi="ar-SY"/>
                                </w:rPr>
                                <w:t>إنشاء المسار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88805" y="334009"/>
                            <a:ext cx="1087795" cy="901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DFF49" w14:textId="6D2B75C8" w:rsidR="0093436E" w:rsidRPr="0093436E" w:rsidRDefault="0093436E" w:rsidP="0093436E">
                              <w:pPr>
                                <w:pStyle w:val="NormalWeb"/>
                                <w:bidi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3436E"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>متحكم على مستوى الخلايا</w:t>
                              </w:r>
                              <w:r w:rsidR="00011A12"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 xml:space="preserve"> (الحاسب)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22764" y="321944"/>
                            <a:ext cx="1106386" cy="925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B6EEA" w14:textId="6776D5B3" w:rsidR="0093436E" w:rsidRPr="0093436E" w:rsidRDefault="0093436E" w:rsidP="0093436E">
                              <w:pPr>
                                <w:pStyle w:val="NormalWeb"/>
                                <w:bidi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hint="cs"/>
                                  <w:sz w:val="22"/>
                                  <w:szCs w:val="22"/>
                                  <w:rtl/>
                                </w:rPr>
                              </w:pPr>
                              <w:r w:rsidRPr="0093436E">
                                <w:rPr>
                                  <w:rFonts w:eastAsia="Calibri" w:hAnsi="Hacen Liner Screen Bd" w:cs="Hacen Liner Screen Bd"/>
                                  <w:rtl/>
                                  <w:lang w:bidi="ar-SY"/>
                                </w:rPr>
                                <w:t>متحكم</w:t>
                              </w:r>
                              <w:r w:rsidRPr="0093436E"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 xml:space="preserve"> على</w:t>
                              </w:r>
                              <w:r w:rsidRPr="0093436E">
                                <w:rPr>
                                  <w:rFonts w:eastAsia="Calibri" w:hAnsi="Hacen Liner Screen Bd" w:cs="Hacen Liner Screen Bd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93436E"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>مستوى المحركات</w:t>
                              </w:r>
                              <w:r w:rsidR="00011A12"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011A12">
                                <w:rPr>
                                  <w:rFonts w:eastAsia="Calibri" w:hAnsi="Hacen Liner Screen Bd" w:cs="Hacen Liner Screen Bd"/>
                                  <w:lang w:bidi="ar-SY"/>
                                </w:rPr>
                                <w:t>(</w:t>
                              </w:r>
                              <w:r w:rsidR="00D052C0">
                                <w:rPr>
                                  <w:rFonts w:eastAsia="Calibri" w:hAnsi="Hacen Liner Screen Bd" w:cs="Hacen Liner Screen Bd"/>
                                  <w:lang w:bidi="ar-SY"/>
                                </w:rPr>
                                <w:t xml:space="preserve">2 </w:t>
                              </w:r>
                              <w:r w:rsidR="00011A12">
                                <w:rPr>
                                  <w:rFonts w:eastAsia="Calibri" w:hAnsi="Hacen Liner Screen Bd" w:cs="Hacen Liner Screen Bd"/>
                                  <w:lang w:bidi="ar-SY"/>
                                </w:rPr>
                                <w:t>Arduino)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865334" y="487975"/>
                            <a:ext cx="825046" cy="59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8C407" w14:textId="65B31DD4" w:rsidR="0093436E" w:rsidRDefault="0093436E" w:rsidP="0093436E">
                              <w:pPr>
                                <w:pStyle w:val="NormalWeb"/>
                                <w:bidi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>حركة الغرض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55479" y="2265911"/>
                            <a:ext cx="953924" cy="42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B93B3" w14:textId="1016BFEA" w:rsidR="0093436E" w:rsidRDefault="0093436E" w:rsidP="0093436E">
                              <w:pPr>
                                <w:pStyle w:val="NormalWeb"/>
                                <w:bidi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hAnsi="Hacen Liner Screen Bd" w:cs="Hacen Liner Screen Bd" w:hint="cs"/>
                                  <w:rtl/>
                                  <w:lang w:bidi="ar-SY"/>
                                </w:rPr>
                                <w:t>ملاحقة الغرض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endCxn id="81" idx="1"/>
                        </wps:cNvCnPr>
                        <wps:spPr>
                          <a:xfrm flipV="1">
                            <a:off x="1114425" y="783590"/>
                            <a:ext cx="246065" cy="6985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endCxn id="80" idx="1"/>
                        </wps:cNvCnPr>
                        <wps:spPr>
                          <a:xfrm flipV="1">
                            <a:off x="1924050" y="784542"/>
                            <a:ext cx="264594" cy="6033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0" idx="3"/>
                          <a:endCxn id="82" idx="1"/>
                        </wps:cNvCnPr>
                        <wps:spPr>
                          <a:xfrm>
                            <a:off x="3276359" y="784542"/>
                            <a:ext cx="246147" cy="0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endCxn id="83" idx="1"/>
                        </wps:cNvCnPr>
                        <wps:spPr>
                          <a:xfrm>
                            <a:off x="4638675" y="783590"/>
                            <a:ext cx="226302" cy="148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5676900" y="771525"/>
                            <a:ext cx="472621" cy="0"/>
                          </a:xfrm>
                          <a:prstGeom prst="straightConnector1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92"/>
                        <wps:cNvCnPr>
                          <a:endCxn id="84" idx="3"/>
                        </wps:cNvCnPr>
                        <wps:spPr>
                          <a:xfrm rot="5400000">
                            <a:off x="4839640" y="1452950"/>
                            <a:ext cx="1697121" cy="358401"/>
                          </a:xfrm>
                          <a:prstGeom prst="bentConnector2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95"/>
                        <wps:cNvCnPr>
                          <a:stCxn id="84" idx="1"/>
                          <a:endCxn id="80" idx="2"/>
                        </wps:cNvCnPr>
                        <wps:spPr>
                          <a:xfrm rot="10800000">
                            <a:off x="2732503" y="1235075"/>
                            <a:ext cx="1822643" cy="1245637"/>
                          </a:xfrm>
                          <a:prstGeom prst="bentConnector2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98"/>
                        <wps:cNvCnPr>
                          <a:endCxn id="82" idx="2"/>
                        </wps:cNvCnPr>
                        <wps:spPr>
                          <a:xfrm rot="16200000" flipV="1">
                            <a:off x="3469012" y="1853786"/>
                            <a:ext cx="1213296" cy="2"/>
                          </a:xfrm>
                          <a:prstGeom prst="bentConnector3">
                            <a:avLst/>
                          </a:prstGeom>
                          <a:ln w="2857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5594804" y="466727"/>
                            <a:ext cx="653596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DE42D9" w14:textId="48FEAF6F" w:rsidR="00D052C0" w:rsidRPr="00D052C0" w:rsidRDefault="00D052C0" w:rsidP="00D052C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x,y, 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D1E9E9" id="Canvas 78" o:spid="_x0000_s1026" editas="canvas" style="width:492pt;height:284.25pt;mso-position-horizontal-relative:char;mso-position-vertical-relative:line" coordsize="62484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36099;visibility:visible;mso-wrap-style:square">
                  <v:fill o:detectmouseclick="t"/>
                  <v:path o:connecttype="none"/>
                </v:shape>
                <v:rect id="Rectangle 79" o:spid="_x0000_s1028" style="position:absolute;left:1686;top:5695;width:9267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" fillcolor="#ed7d31 [3205]" strokecolor="#823b0b [1605]" strokeweight="1pt">
                  <v:textbox>
                    <w:txbxContent>
                      <w:p w14:paraId="148F27FC" w14:textId="5A7BD842" w:rsidR="00220445" w:rsidRPr="0093436E" w:rsidRDefault="00451337" w:rsidP="00220445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3436E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مشهد</w:t>
                        </w:r>
                        <w:r w:rsidR="0093436E" w:rsidRPr="0093436E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 xml:space="preserve"> مقيَّس</w:t>
                        </w:r>
                      </w:p>
                    </w:txbxContent>
                  </v:textbox>
                </v:rect>
                <v:rect id="Rectangle 81" o:spid="_x0000_s1029" style="position:absolute;left:13605;top:4781;width:5540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" fillcolor="#ed7d31 [3205]" strokecolor="#823b0b [1605]" strokeweight="1pt">
                  <v:textbox>
                    <w:txbxContent>
                      <w:p w14:paraId="537C74C9" w14:textId="447FD9C7" w:rsidR="00451337" w:rsidRPr="0093436E" w:rsidRDefault="00451337" w:rsidP="00451337">
                        <w:pPr>
                          <w:pStyle w:val="NormalWeb"/>
                          <w:bidi/>
                          <w:spacing w:before="0" w:beforeAutospacing="0" w:after="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436E">
                          <w:rPr>
                            <w:rFonts w:ascii="Hacen Liner Screen Bd" w:eastAsia="Calibri" w:hAnsi="Hacen Liner Screen Bd" w:cs="Hacen Liner Screen Bd" w:hint="cs"/>
                            <w:rtl/>
                            <w:lang w:bidi="ar-SY"/>
                          </w:rPr>
                          <w:t>إنشاء المسار</w:t>
                        </w:r>
                      </w:p>
                    </w:txbxContent>
                  </v:textbox>
                </v:rect>
                <v:rect id="Rectangle 80" o:spid="_x0000_s1030" style="position:absolute;left:21888;top:3340;width:10878;height:9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" fillcolor="#ed7d31 [3205]" strokecolor="#823b0b [1605]" strokeweight="1pt">
                  <v:textbox>
                    <w:txbxContent>
                      <w:p w14:paraId="699DFF49" w14:textId="6D2B75C8" w:rsidR="0093436E" w:rsidRPr="0093436E" w:rsidRDefault="0093436E" w:rsidP="0093436E">
                        <w:pPr>
                          <w:pStyle w:val="NormalWeb"/>
                          <w:bidi/>
                          <w:spacing w:before="0" w:beforeAutospacing="0" w:after="0" w:afterAutospacing="0" w:line="254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3436E"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>متحكم على مستوى الخلايا</w:t>
                        </w:r>
                        <w:r w:rsidR="00011A12"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 xml:space="preserve"> (الحاسب)</w:t>
                        </w:r>
                      </w:p>
                    </w:txbxContent>
                  </v:textbox>
                </v:rect>
                <v:rect id="Rectangle 82" o:spid="_x0000_s1031" style="position:absolute;left:35227;top:3219;width:11064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bxW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MYPfL+kHyM0PAAAA//8DAFBLAQItABQABgAIAAAAIQDb4fbL7gAAAIUBAAATAAAAAAAAAAAA&#10;AAAAAAAAAABbQ29udGVudF9UeXBlc10ueG1sUEsBAi0AFAAGAAgAAAAhAFr0LFu/AAAAFQEAAAsA&#10;AAAAAAAAAAAAAAAAHwEAAF9yZWxzLy5yZWxzUEsBAi0AFAAGAAgAAAAhAHNdvFbEAAAA2wAAAA8A&#10;AAAAAAAAAAAAAAAABwIAAGRycy9kb3ducmV2LnhtbFBLBQYAAAAAAwADALcAAAD4AgAAAAA=&#10;" fillcolor="#ed7d31 [3205]" strokecolor="#823b0b [1605]" strokeweight="1pt">
                  <v:textbox>
                    <w:txbxContent>
                      <w:p w14:paraId="1FEB6EEA" w14:textId="6776D5B3" w:rsidR="0093436E" w:rsidRPr="0093436E" w:rsidRDefault="0093436E" w:rsidP="0093436E">
                        <w:pPr>
                          <w:pStyle w:val="NormalWeb"/>
                          <w:bidi/>
                          <w:spacing w:before="0" w:beforeAutospacing="0" w:after="0" w:afterAutospacing="0" w:line="252" w:lineRule="auto"/>
                          <w:jc w:val="center"/>
                          <w:rPr>
                            <w:rFonts w:hint="cs"/>
                            <w:sz w:val="22"/>
                            <w:szCs w:val="22"/>
                            <w:rtl/>
                          </w:rPr>
                        </w:pPr>
                        <w:r w:rsidRPr="0093436E">
                          <w:rPr>
                            <w:rFonts w:eastAsia="Calibri" w:hAnsi="Hacen Liner Screen Bd" w:cs="Hacen Liner Screen Bd"/>
                            <w:rtl/>
                            <w:lang w:bidi="ar-SY"/>
                          </w:rPr>
                          <w:t>متحكم</w:t>
                        </w:r>
                        <w:r w:rsidRPr="0093436E"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 xml:space="preserve"> على</w:t>
                        </w:r>
                        <w:r w:rsidRPr="0093436E">
                          <w:rPr>
                            <w:rFonts w:eastAsia="Calibri" w:hAnsi="Hacen Liner Screen Bd" w:cs="Hacen Liner Screen Bd"/>
                            <w:rtl/>
                            <w:lang w:bidi="ar-SY"/>
                          </w:rPr>
                          <w:t xml:space="preserve"> </w:t>
                        </w:r>
                        <w:r w:rsidRPr="0093436E"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>مستوى المحركات</w:t>
                        </w:r>
                        <w:r w:rsidR="00011A12"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 xml:space="preserve"> </w:t>
                        </w:r>
                        <w:r w:rsidR="00011A12">
                          <w:rPr>
                            <w:rFonts w:eastAsia="Calibri" w:hAnsi="Hacen Liner Screen Bd" w:cs="Hacen Liner Screen Bd"/>
                            <w:lang w:bidi="ar-SY"/>
                          </w:rPr>
                          <w:t>(</w:t>
                        </w:r>
                        <w:r w:rsidR="00D052C0">
                          <w:rPr>
                            <w:rFonts w:eastAsia="Calibri" w:hAnsi="Hacen Liner Screen Bd" w:cs="Hacen Liner Screen Bd"/>
                            <w:lang w:bidi="ar-SY"/>
                          </w:rPr>
                          <w:t xml:space="preserve">2 </w:t>
                        </w:r>
                        <w:r w:rsidR="00011A12">
                          <w:rPr>
                            <w:rFonts w:eastAsia="Calibri" w:hAnsi="Hacen Liner Screen Bd" w:cs="Hacen Liner Screen Bd"/>
                            <w:lang w:bidi="ar-SY"/>
                          </w:rPr>
                          <w:t>Arduino)</w:t>
                        </w:r>
                      </w:p>
                    </w:txbxContent>
                  </v:textbox>
                </v:rect>
                <v:rect id="Rectangle 83" o:spid="_x0000_s1032" style="position:absolute;left:48653;top:4879;width:8250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nNxAAAANsAAAAPAAAAZHJzL2Rvd25yZXYueG1sRI9BawIx&#10;FITvBf9DeIKXotlaKr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BwRGc3EAAAA2wAAAA8A&#10;AAAAAAAAAAAAAAAABwIAAGRycy9kb3ducmV2LnhtbFBLBQYAAAAAAwADALcAAAD4AgAAAAA=&#10;" fillcolor="#ed7d31 [3205]" strokecolor="#823b0b [1605]" strokeweight="1pt">
                  <v:textbox>
                    <w:txbxContent>
                      <w:p w14:paraId="3CA8C407" w14:textId="65B31DD4" w:rsidR="0093436E" w:rsidRDefault="0093436E" w:rsidP="0093436E">
                        <w:pPr>
                          <w:pStyle w:val="NormalWeb"/>
                          <w:bidi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>حركة الغرض</w:t>
                        </w:r>
                      </w:p>
                    </w:txbxContent>
                  </v:textbox>
                </v:rect>
                <v:rect id="Rectangle 84" o:spid="_x0000_s1033" style="position:absolute;left:45554;top:22659;width:9540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" fillcolor="#ed7d31 [3205]" strokecolor="#823b0b [1605]" strokeweight="1pt">
                  <v:textbox>
                    <w:txbxContent>
                      <w:p w14:paraId="026B93B3" w14:textId="1016BFEA" w:rsidR="0093436E" w:rsidRDefault="0093436E" w:rsidP="0093436E">
                        <w:pPr>
                          <w:pStyle w:val="NormalWeb"/>
                          <w:bidi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 w:hAnsi="Hacen Liner Screen Bd" w:cs="Hacen Liner Screen Bd" w:hint="cs"/>
                            <w:rtl/>
                            <w:lang w:bidi="ar-SY"/>
                          </w:rPr>
                          <w:t>ملاحقة الغرض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" o:spid="_x0000_s1034" type="#_x0000_t32" style="position:absolute;left:11144;top:7835;width:246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" strokecolor="#4472c4 [3208]" strokeweight="2.25pt">
                  <v:stroke endarrow="open"/>
                </v:shape>
                <v:shape id="Straight Arrow Connector 86" o:spid="_x0000_s1035" type="#_x0000_t32" style="position:absolute;left:19240;top:7845;width:2646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" strokecolor="#4472c4 [3208]" strokeweight="2.25pt">
                  <v:stroke endarrow="open"/>
                </v:shape>
                <v:shape id="Straight Arrow Connector 87" o:spid="_x0000_s1036" type="#_x0000_t32" style="position:absolute;left:32763;top:7845;width:2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" strokecolor="#4472c4 [3208]" strokeweight="2.25pt">
                  <v:stroke endarrow="open"/>
                </v:shape>
                <v:shape id="Straight Arrow Connector 88" o:spid="_x0000_s1037" type="#_x0000_t32" style="position:absolute;left:46386;top:7835;width:226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" strokecolor="#4472c4 [3208]" strokeweight="2.25pt">
                  <v:stroke endarrow="open"/>
                </v:shape>
                <v:shape id="Straight Arrow Connector 91" o:spid="_x0000_s1038" type="#_x0000_t32" style="position:absolute;left:56769;top:7715;width:4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" strokecolor="#4472c4 [3208]" strokeweight="2.25pt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92" o:spid="_x0000_s1039" type="#_x0000_t33" style="position:absolute;left:48396;top:14529;width:16972;height:35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" strokecolor="#4472c4 [3208]" strokeweight="2.25pt">
                  <v:stroke endarrow="open" joinstyle="round"/>
                </v:shape>
                <v:shape id="Elbow Connector 95" o:spid="_x0000_s1040" type="#_x0000_t33" style="position:absolute;left:27325;top:12350;width:18226;height:124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" strokecolor="#4472c4 [3208]" strokeweight="2.25pt">
                  <v:stroke endarrow="open" joinstyle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8" o:spid="_x0000_s1041" type="#_x0000_t34" style="position:absolute;left:34689;top:18538;width:12133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" strokecolor="#4472c4 [3208]" strokeweight="2.25pt">
                  <v:stroke endarrow="open"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42" type="#_x0000_t202" style="position:absolute;left:55948;top:4667;width:653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2DE42D9" w14:textId="48FEAF6F" w:rsidR="00D052C0" w:rsidRPr="00D052C0" w:rsidRDefault="00D052C0" w:rsidP="00D052C0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x,y, θ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2124BC" w14:textId="645048F5" w:rsidR="004D63F2" w:rsidRDefault="004D63F2" w:rsidP="004D63F2">
      <w:pPr>
        <w:pStyle w:val="Heading2"/>
        <w:numPr>
          <w:ilvl w:val="0"/>
          <w:numId w:val="0"/>
        </w:numPr>
        <w:ind w:left="576" w:hanging="576"/>
      </w:pPr>
    </w:p>
    <w:p w14:paraId="770BD90F" w14:textId="77777777" w:rsidR="00D052C0" w:rsidRPr="00D052C0" w:rsidRDefault="00D052C0" w:rsidP="00D052C0">
      <w:pPr>
        <w:rPr>
          <w:rtl/>
        </w:rPr>
      </w:pPr>
    </w:p>
    <w:p w14:paraId="528B2214" w14:textId="77777777" w:rsidR="00F71AE1" w:rsidRDefault="00F71AE1" w:rsidP="00F71AE1">
      <w:pPr>
        <w:pStyle w:val="Heading2"/>
        <w:rPr>
          <w:rtl/>
        </w:rPr>
      </w:pPr>
      <w:r>
        <w:rPr>
          <w:rFonts w:hint="cs"/>
          <w:rtl/>
        </w:rPr>
        <w:t>التحكم:</w:t>
      </w:r>
    </w:p>
    <w:p w14:paraId="3EA734AE" w14:textId="77777777" w:rsidR="00F71AE1" w:rsidRDefault="00F71AE1" w:rsidP="00F71AE1">
      <w:pPr>
        <w:rPr>
          <w:rtl/>
          <w:lang w:bidi="ar-SA"/>
        </w:rPr>
      </w:pPr>
      <w:r>
        <w:rPr>
          <w:rFonts w:hint="cs"/>
          <w:rtl/>
        </w:rPr>
        <w:t xml:space="preserve">يحوي المشروع على 60 محرك مستمر </w:t>
      </w:r>
      <w:r>
        <w:t>DC</w:t>
      </w:r>
      <w:r>
        <w:rPr>
          <w:rFonts w:hint="cs"/>
          <w:rtl/>
          <w:lang w:bidi="ar-SA"/>
        </w:rPr>
        <w:t>، حاولنا قدر الإمكان التخفيف من عدد المتحكما</w:t>
      </w:r>
      <w:r w:rsidR="007C212E">
        <w:rPr>
          <w:rFonts w:hint="cs"/>
          <w:rtl/>
          <w:lang w:bidi="ar-SA"/>
        </w:rPr>
        <w:t>ت للتحكم بهذه المحركات، حيث أن كل محرك يُتحكم به من خلال ثلاث مداخل ( مدخلين للتحكم</w:t>
      </w:r>
      <w:r w:rsidR="00355502">
        <w:rPr>
          <w:rFonts w:hint="cs"/>
          <w:rtl/>
          <w:lang w:bidi="ar-SA"/>
        </w:rPr>
        <w:t xml:space="preserve"> بجهة المحرك ومدخل للتحكم بسرعته).</w:t>
      </w:r>
    </w:p>
    <w:p w14:paraId="2F9CC1C4" w14:textId="77777777" w:rsidR="00355502" w:rsidRPr="00355502" w:rsidRDefault="00355502" w:rsidP="00F71AE1">
      <w:pPr>
        <w:rPr>
          <w:lang w:bidi="ar-SA"/>
        </w:rPr>
      </w:pPr>
      <w:r>
        <w:rPr>
          <w:rFonts w:hint="cs"/>
          <w:rtl/>
          <w:lang w:bidi="ar-SA"/>
        </w:rPr>
        <w:t xml:space="preserve">وبالتالي كنا بحاجة لمتحكمين من نوع </w:t>
      </w:r>
      <w:r>
        <w:rPr>
          <w:lang w:bidi="ar-SA"/>
        </w:rPr>
        <w:t>Arduino mega</w:t>
      </w:r>
    </w:p>
    <w:p w14:paraId="2BC24BC7" w14:textId="77777777" w:rsidR="00C01C12" w:rsidRPr="00C01C12" w:rsidRDefault="00C01C12" w:rsidP="00C01C12">
      <w:pPr>
        <w:numPr>
          <w:ilvl w:val="0"/>
          <w:numId w:val="34"/>
        </w:numPr>
        <w:rPr>
          <w:lang w:bidi="ar-SA"/>
        </w:rPr>
      </w:pPr>
      <w:r w:rsidRPr="00C01C12">
        <w:rPr>
          <w:rFonts w:hint="cs"/>
          <w:rtl/>
          <w:lang w:bidi="ar-SA"/>
        </w:rPr>
        <w:t xml:space="preserve">المتحكم الصغري في اللوحة </w:t>
      </w:r>
      <w:r w:rsidRPr="00C01C12">
        <w:rPr>
          <w:lang w:bidi="ar-SA"/>
        </w:rPr>
        <w:t>(Arduino Mega 2560)</w:t>
      </w:r>
      <w:r w:rsidRPr="00C01C12">
        <w:rPr>
          <w:rFonts w:hint="cs"/>
          <w:rtl/>
          <w:lang w:bidi="ar-SA"/>
        </w:rPr>
        <w:t>:</w:t>
      </w:r>
    </w:p>
    <w:p w14:paraId="57E1E762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Fonts w:hint="cs"/>
          <w:rtl/>
          <w:lang w:bidi="ar-SA"/>
        </w:rPr>
        <w:t xml:space="preserve">                عبارة عن متحكم من شركة </w:t>
      </w:r>
      <w:r w:rsidRPr="00C01C12">
        <w:rPr>
          <w:lang w:bidi="ar-SA"/>
        </w:rPr>
        <w:t>Atmel</w:t>
      </w:r>
      <w:r w:rsidRPr="00C01C12">
        <w:rPr>
          <w:rFonts w:hint="cs"/>
          <w:rtl/>
          <w:lang w:bidi="ar-SA"/>
        </w:rPr>
        <w:t xml:space="preserve"> ونوعه </w:t>
      </w:r>
      <w:r w:rsidRPr="00C01C12">
        <w:rPr>
          <w:lang w:bidi="ar-SA"/>
        </w:rPr>
        <w:t>(AT mega 2560)</w:t>
      </w:r>
      <w:r w:rsidRPr="00C01C12">
        <w:rPr>
          <w:rFonts w:hint="cs"/>
          <w:rtl/>
          <w:lang w:bidi="ar-SA"/>
        </w:rPr>
        <w:t xml:space="preserve"> والذي يتميز بما يلي:</w:t>
      </w:r>
    </w:p>
    <w:p w14:paraId="10768F7E" w14:textId="77777777" w:rsidR="00C01C12" w:rsidRPr="00C01C12" w:rsidRDefault="00C01C12" w:rsidP="00593D05">
      <w:pPr>
        <w:ind w:left="957"/>
        <w:rPr>
          <w:lang w:bidi="ar-SA"/>
        </w:rPr>
      </w:pPr>
      <w:r w:rsidRPr="00C01C12">
        <w:rPr>
          <w:rFonts w:hint="cs"/>
          <w:rtl/>
          <w:lang w:bidi="ar-SA"/>
        </w:rPr>
        <w:t>45 منفذ</w:t>
      </w:r>
      <w:r w:rsidRPr="00C01C12">
        <w:rPr>
          <w:lang w:bidi="ar-SA"/>
        </w:rPr>
        <w:t xml:space="preserve"> </w:t>
      </w:r>
      <w:r w:rsidRPr="00C01C12">
        <w:rPr>
          <w:rFonts w:hint="cs"/>
          <w:rtl/>
          <w:lang w:bidi="ar-SA"/>
        </w:rPr>
        <w:t xml:space="preserve">إخراج للإشارات الرقمية، والتي يمكن أن نستخدم 15 منفذ منها للعمل بتقنية </w:t>
      </w:r>
      <w:r w:rsidRPr="00C01C12">
        <w:rPr>
          <w:lang w:bidi="ar-SA"/>
        </w:rPr>
        <w:t>(PWM)</w:t>
      </w:r>
      <w:r w:rsidRPr="00C01C12">
        <w:rPr>
          <w:rFonts w:hint="cs"/>
          <w:rtl/>
          <w:lang w:bidi="ar-SA"/>
        </w:rPr>
        <w:t>.</w:t>
      </w:r>
    </w:p>
    <w:p w14:paraId="2F6B960A" w14:textId="77777777" w:rsidR="00C01C12" w:rsidRPr="00C01C12" w:rsidRDefault="00C01C12" w:rsidP="00593D05">
      <w:pPr>
        <w:ind w:left="957"/>
        <w:rPr>
          <w:lang w:bidi="ar-SA"/>
        </w:rPr>
      </w:pPr>
      <w:r w:rsidRPr="00C01C12">
        <w:rPr>
          <w:rFonts w:hint="cs"/>
          <w:rtl/>
          <w:lang w:bidi="ar-SA"/>
        </w:rPr>
        <w:t>16 منفذ لإدخال الإشارات التماثلية إلى اللوحة.</w:t>
      </w:r>
    </w:p>
    <w:p w14:paraId="4D67B920" w14:textId="77777777" w:rsidR="00C01C12" w:rsidRPr="00C01C12" w:rsidRDefault="00C01C12" w:rsidP="00593D05">
      <w:pPr>
        <w:ind w:left="957"/>
        <w:rPr>
          <w:lang w:bidi="ar-SA"/>
        </w:rPr>
      </w:pPr>
      <w:r w:rsidRPr="00C01C12">
        <w:rPr>
          <w:rFonts w:hint="cs"/>
          <w:rtl/>
          <w:lang w:bidi="ar-SA"/>
        </w:rPr>
        <w:t xml:space="preserve">4 منافذ من أجل الاتصال اللامتزامن </w:t>
      </w:r>
      <w:r w:rsidRPr="00C01C12">
        <w:rPr>
          <w:lang w:bidi="ar-SA"/>
        </w:rPr>
        <w:t>(UARTs)</w:t>
      </w:r>
      <w:r w:rsidRPr="00C01C12">
        <w:rPr>
          <w:rFonts w:hint="cs"/>
          <w:rtl/>
          <w:lang w:bidi="ar-SA"/>
        </w:rPr>
        <w:t>.</w:t>
      </w:r>
    </w:p>
    <w:p w14:paraId="1F35E302" w14:textId="77777777" w:rsidR="00C01C12" w:rsidRPr="00C01C12" w:rsidRDefault="00C01C12" w:rsidP="00593D05">
      <w:pPr>
        <w:ind w:left="957"/>
        <w:rPr>
          <w:lang w:bidi="ar-SA"/>
        </w:rPr>
      </w:pPr>
      <w:r w:rsidRPr="00C01C12">
        <w:rPr>
          <w:rFonts w:hint="cs"/>
          <w:rtl/>
          <w:lang w:bidi="ar-SA"/>
        </w:rPr>
        <w:t xml:space="preserve">هزازة تعمل بتردد </w:t>
      </w:r>
      <w:r w:rsidRPr="00C01C12">
        <w:rPr>
          <w:lang w:bidi="ar-SA"/>
        </w:rPr>
        <w:t>(16 MHZ)</w:t>
      </w:r>
      <w:r w:rsidRPr="00C01C12">
        <w:rPr>
          <w:rFonts w:hint="cs"/>
          <w:rtl/>
          <w:lang w:bidi="ar-SA"/>
        </w:rPr>
        <w:t>.</w:t>
      </w:r>
    </w:p>
    <w:p w14:paraId="71528A28" w14:textId="77777777" w:rsidR="00C01C12" w:rsidRPr="00C01C12" w:rsidRDefault="00C01C12" w:rsidP="00C01C12">
      <w:pPr>
        <w:numPr>
          <w:ilvl w:val="0"/>
          <w:numId w:val="34"/>
        </w:numPr>
        <w:rPr>
          <w:lang w:bidi="ar-SA"/>
        </w:rPr>
      </w:pPr>
      <w:r w:rsidRPr="00C01C12">
        <w:rPr>
          <w:rFonts w:hint="cs"/>
          <w:rtl/>
          <w:lang w:bidi="ar-SA"/>
        </w:rPr>
        <w:lastRenderedPageBreak/>
        <w:t>الذاكرة:</w:t>
      </w:r>
    </w:p>
    <w:p w14:paraId="068B16D9" w14:textId="77777777" w:rsidR="00C01C12" w:rsidRPr="00C01C12" w:rsidRDefault="00C01C12" w:rsidP="00C01C12">
      <w:pPr>
        <w:rPr>
          <w:lang w:bidi="ar-SA"/>
        </w:rPr>
      </w:pPr>
      <w:r w:rsidRPr="00C01C12">
        <w:rPr>
          <w:rFonts w:hint="cs"/>
          <w:rtl/>
          <w:lang w:bidi="ar-SA"/>
        </w:rPr>
        <w:t xml:space="preserve">   وتقسم الذاكرة في هذا المتحكم إلى:</w:t>
      </w:r>
    </w:p>
    <w:p w14:paraId="20F82F1E" w14:textId="77777777" w:rsidR="00C01C12" w:rsidRPr="00C01C12" w:rsidRDefault="00C01C12" w:rsidP="00C01C12">
      <w:pPr>
        <w:numPr>
          <w:ilvl w:val="0"/>
          <w:numId w:val="35"/>
        </w:numPr>
        <w:rPr>
          <w:lang w:bidi="ar-SA"/>
        </w:rPr>
      </w:pPr>
      <w:r w:rsidRPr="00C01C12">
        <w:rPr>
          <w:lang w:bidi="ar-SA"/>
        </w:rPr>
        <w:t>:Flash Memory</w:t>
      </w:r>
    </w:p>
    <w:p w14:paraId="6C3452C9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Fonts w:hint="cs"/>
          <w:rtl/>
          <w:lang w:bidi="ar-SA"/>
        </w:rPr>
        <w:t xml:space="preserve">وهي ذاكرة بحجم </w:t>
      </w:r>
      <w:r w:rsidRPr="00C01C12">
        <w:rPr>
          <w:lang w:bidi="ar-SA"/>
        </w:rPr>
        <w:t>(256 KB)</w:t>
      </w:r>
      <w:r w:rsidRPr="00C01C12">
        <w:rPr>
          <w:rFonts w:hint="cs"/>
          <w:rtl/>
          <w:lang w:bidi="ar-SA"/>
        </w:rPr>
        <w:t xml:space="preserve"> يستخدم منها </w:t>
      </w:r>
      <w:r w:rsidRPr="00C01C12">
        <w:rPr>
          <w:lang w:bidi="ar-SA"/>
        </w:rPr>
        <w:t xml:space="preserve">(8KB) </w:t>
      </w:r>
      <w:r w:rsidRPr="00C01C12">
        <w:rPr>
          <w:rFonts w:hint="cs"/>
          <w:rtl/>
          <w:lang w:bidi="ar-SA"/>
        </w:rPr>
        <w:t xml:space="preserve"> لتحميل ال </w:t>
      </w:r>
      <w:r w:rsidRPr="00C01C12">
        <w:rPr>
          <w:lang w:bidi="ar-SA"/>
        </w:rPr>
        <w:t>(Boot Loader)</w:t>
      </w:r>
      <w:r w:rsidRPr="00C01C12">
        <w:rPr>
          <w:rFonts w:hint="cs"/>
          <w:rtl/>
          <w:lang w:bidi="ar-SA"/>
        </w:rPr>
        <w:t xml:space="preserve"> والذي يعتبر بمثابة نظام التشغيل الذي يقوم بتفسير البرامج المكتوبة بلغة </w:t>
      </w:r>
      <w:r w:rsidRPr="00C01C12">
        <w:rPr>
          <w:lang w:bidi="ar-SA"/>
        </w:rPr>
        <w:t>(Arduino C)</w:t>
      </w:r>
      <w:r w:rsidRPr="00C01C12">
        <w:rPr>
          <w:rFonts w:hint="cs"/>
          <w:rtl/>
          <w:lang w:bidi="ar-SA"/>
        </w:rPr>
        <w:t>.</w:t>
      </w:r>
    </w:p>
    <w:p w14:paraId="2E58CE66" w14:textId="77777777" w:rsidR="00C01C12" w:rsidRPr="00C01C12" w:rsidRDefault="00C01C12" w:rsidP="00C01C12">
      <w:pPr>
        <w:numPr>
          <w:ilvl w:val="0"/>
          <w:numId w:val="35"/>
        </w:numPr>
        <w:rPr>
          <w:lang w:bidi="ar-SA"/>
        </w:rPr>
      </w:pPr>
      <w:r w:rsidRPr="00C01C12">
        <w:rPr>
          <w:lang w:bidi="ar-SA"/>
        </w:rPr>
        <w:t>:SRAM</w:t>
      </w:r>
    </w:p>
    <w:p w14:paraId="1FF2EFC1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Fonts w:hint="cs"/>
          <w:rtl/>
          <w:lang w:bidi="ar-SA"/>
        </w:rPr>
        <w:t xml:space="preserve">وهي ذاكرة بحجم </w:t>
      </w:r>
      <w:r w:rsidRPr="00C01C12">
        <w:rPr>
          <w:lang w:bidi="ar-SA"/>
        </w:rPr>
        <w:t>(8KB)</w:t>
      </w:r>
      <w:r w:rsidRPr="00C01C12">
        <w:rPr>
          <w:rFonts w:hint="cs"/>
          <w:rtl/>
          <w:lang w:bidi="ar-SA"/>
        </w:rPr>
        <w:t xml:space="preserve"> لتخزين البرامج قيد التشغيل.</w:t>
      </w:r>
    </w:p>
    <w:p w14:paraId="45E48AA4" w14:textId="77777777" w:rsidR="00C01C12" w:rsidRPr="00C01C12" w:rsidRDefault="00C01C12" w:rsidP="00C01C12">
      <w:pPr>
        <w:numPr>
          <w:ilvl w:val="0"/>
          <w:numId w:val="35"/>
        </w:numPr>
        <w:rPr>
          <w:lang w:bidi="ar-SA"/>
        </w:rPr>
      </w:pPr>
      <w:r w:rsidRPr="00C01C12">
        <w:rPr>
          <w:lang w:bidi="ar-SA"/>
        </w:rPr>
        <w:t>EEPROM</w:t>
      </w:r>
      <w:r w:rsidRPr="00C01C12">
        <w:rPr>
          <w:rFonts w:hint="cs"/>
          <w:rtl/>
          <w:lang w:bidi="ar-SA"/>
        </w:rPr>
        <w:t>:</w:t>
      </w:r>
    </w:p>
    <w:p w14:paraId="6BA79303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Fonts w:hint="cs"/>
          <w:rtl/>
          <w:lang w:bidi="ar-SA"/>
        </w:rPr>
        <w:t xml:space="preserve">وهي ذاكرة بحجم </w:t>
      </w:r>
      <w:r w:rsidRPr="00C01C12">
        <w:rPr>
          <w:lang w:bidi="ar-SA"/>
        </w:rPr>
        <w:t>(4KB)</w:t>
      </w:r>
      <w:r w:rsidRPr="00C01C12">
        <w:rPr>
          <w:rFonts w:hint="cs"/>
          <w:rtl/>
          <w:lang w:bidi="ar-SA"/>
        </w:rPr>
        <w:t xml:space="preserve"> لتخزين البرامج بصورة دائمة، حيث أنها تحتفظ بقيمتها عند انقطاع التغذية عن اللوحة.</w:t>
      </w:r>
    </w:p>
    <w:p w14:paraId="16BFC757" w14:textId="77777777" w:rsidR="00C01C12" w:rsidRPr="00C01C12" w:rsidRDefault="00C01C12" w:rsidP="00C01C12">
      <w:pPr>
        <w:rPr>
          <w:lang w:bidi="ar-SA"/>
        </w:rPr>
      </w:pPr>
      <w:r w:rsidRPr="00C01C12"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04821B4" wp14:editId="6A419AF4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181600" cy="2575560"/>
            <wp:effectExtent l="0" t="0" r="0" b="0"/>
            <wp:wrapNone/>
            <wp:docPr id="1" name="Picture 1" descr="207-2079814_bustedtheory-servo-motor-arduino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7-2079814_bustedtheory-servo-motor-arduino-me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F01C9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tl/>
          <w:lang w:bidi="ar-SA"/>
        </w:rPr>
        <w:tab/>
      </w:r>
    </w:p>
    <w:p w14:paraId="30046A2A" w14:textId="77777777" w:rsidR="00C01C12" w:rsidRPr="00C01C12" w:rsidRDefault="00C01C12" w:rsidP="00C01C12">
      <w:pPr>
        <w:rPr>
          <w:rtl/>
          <w:lang w:bidi="ar-SA"/>
        </w:rPr>
      </w:pPr>
      <w:r w:rsidRPr="00C01C12">
        <w:rPr>
          <w:rFonts w:hint="cs"/>
          <w:rtl/>
          <w:lang w:bidi="ar-SA"/>
        </w:rPr>
        <w:t xml:space="preserve"> </w:t>
      </w:r>
    </w:p>
    <w:p w14:paraId="3469A78C" w14:textId="77777777" w:rsidR="00C01C12" w:rsidRPr="00C01C12" w:rsidRDefault="00C01C12" w:rsidP="00C01C12">
      <w:pPr>
        <w:rPr>
          <w:vertAlign w:val="subscript"/>
          <w:lang w:bidi="ar-SA"/>
        </w:rPr>
      </w:pPr>
    </w:p>
    <w:p w14:paraId="544D7AFA" w14:textId="77777777" w:rsidR="00C01C12" w:rsidRPr="00C01C12" w:rsidRDefault="00C01C12" w:rsidP="00C01C12">
      <w:pPr>
        <w:rPr>
          <w:vertAlign w:val="subscript"/>
          <w:lang w:bidi="ar-SA"/>
        </w:rPr>
      </w:pPr>
    </w:p>
    <w:p w14:paraId="3B73AFD9" w14:textId="77777777" w:rsidR="00C01C12" w:rsidRPr="00C01C12" w:rsidRDefault="00C01C12" w:rsidP="00C01C12">
      <w:pPr>
        <w:rPr>
          <w:vertAlign w:val="subscript"/>
          <w:lang w:bidi="ar-SA"/>
        </w:rPr>
      </w:pPr>
    </w:p>
    <w:p w14:paraId="602DE84E" w14:textId="77777777" w:rsidR="00F71AE1" w:rsidRPr="00C01C12" w:rsidRDefault="00F71AE1" w:rsidP="00F71AE1">
      <w:pPr>
        <w:rPr>
          <w:rtl/>
          <w:lang w:bidi="ar-SA"/>
        </w:rPr>
      </w:pPr>
    </w:p>
    <w:p w14:paraId="5C35D552" w14:textId="77777777" w:rsidR="00F71AE1" w:rsidRDefault="00F71AE1" w:rsidP="00F71AE1">
      <w:pPr>
        <w:rPr>
          <w:rtl/>
        </w:rPr>
      </w:pPr>
    </w:p>
    <w:p w14:paraId="18459497" w14:textId="77777777" w:rsidR="00F71AE1" w:rsidRDefault="00F71AE1" w:rsidP="00F71AE1">
      <w:pPr>
        <w:rPr>
          <w:rtl/>
        </w:rPr>
      </w:pPr>
    </w:p>
    <w:p w14:paraId="40622A9D" w14:textId="0B10AE97" w:rsidR="001D287C" w:rsidRDefault="00C01C12" w:rsidP="00FD6227">
      <w:r>
        <w:rPr>
          <w:rFonts w:hint="cs"/>
          <w:rtl/>
        </w:rPr>
        <w:t xml:space="preserve">حيث قمنا بتوزيع </w:t>
      </w:r>
      <w:r w:rsidR="001D287C">
        <w:rPr>
          <w:rFonts w:hint="cs"/>
          <w:rtl/>
        </w:rPr>
        <w:t xml:space="preserve">خطوط التحكم على جميع الخلايا وقمنا بمشاركة خطوط التحكم بين الخلايا </w:t>
      </w:r>
      <w:r w:rsidR="00FD6227">
        <w:rPr>
          <w:rFonts w:hint="cs"/>
          <w:rtl/>
        </w:rPr>
        <w:t>مع مراعاة تقليل احتمال ال</w:t>
      </w:r>
      <w:r w:rsidR="001D287C">
        <w:rPr>
          <w:rFonts w:hint="cs"/>
          <w:rtl/>
        </w:rPr>
        <w:t>تضارب</w:t>
      </w:r>
      <w:r w:rsidR="00FD6227">
        <w:rPr>
          <w:rFonts w:hint="cs"/>
          <w:rtl/>
        </w:rPr>
        <w:t xml:space="preserve"> بين الخلايا </w:t>
      </w:r>
      <w:r w:rsidR="001D287C">
        <w:rPr>
          <w:rFonts w:hint="cs"/>
          <w:rtl/>
        </w:rPr>
        <w:t xml:space="preserve"> أثناء تحريك الغرض على الطاولة</w:t>
      </w:r>
      <w:r w:rsidR="00FD6227">
        <w:rPr>
          <w:rFonts w:hint="cs"/>
          <w:rtl/>
        </w:rPr>
        <w:t xml:space="preserve"> قدر الإمكان</w:t>
      </w:r>
      <w:r w:rsidR="001D287C">
        <w:rPr>
          <w:rFonts w:hint="cs"/>
          <w:rtl/>
        </w:rPr>
        <w:t>.</w:t>
      </w:r>
    </w:p>
    <w:p w14:paraId="1A069EDD" w14:textId="77777777" w:rsidR="00D052C0" w:rsidRDefault="00D052C0" w:rsidP="00FD6227">
      <w:pPr>
        <w:rPr>
          <w:rtl/>
        </w:rPr>
      </w:pPr>
    </w:p>
    <w:tbl>
      <w:tblPr>
        <w:tblpPr w:leftFromText="180" w:rightFromText="180" w:vertAnchor="text" w:horzAnchor="margin" w:tblpY="1081"/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2268"/>
        <w:gridCol w:w="2551"/>
        <w:gridCol w:w="2410"/>
      </w:tblGrid>
      <w:tr w:rsidR="001D287C" w:rsidRPr="001D287C" w14:paraId="2248ACDF" w14:textId="77777777" w:rsidTr="001D287C">
        <w:trPr>
          <w:trHeight w:val="58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9A700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855EF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58EBC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1A521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4</w:t>
            </w:r>
          </w:p>
        </w:tc>
      </w:tr>
      <w:tr w:rsidR="001D287C" w:rsidRPr="001D287C" w14:paraId="7460CA32" w14:textId="77777777" w:rsidTr="001D287C">
        <w:trPr>
          <w:trHeight w:val="58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C9E3C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F389E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BD08E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C922E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8</w:t>
            </w:r>
          </w:p>
        </w:tc>
      </w:tr>
      <w:tr w:rsidR="001D287C" w:rsidRPr="001D287C" w14:paraId="03DCEB7C" w14:textId="77777777" w:rsidTr="001D287C">
        <w:trPr>
          <w:trHeight w:val="58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9D80D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2362E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532D0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B46EE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2</w:t>
            </w:r>
          </w:p>
        </w:tc>
      </w:tr>
      <w:tr w:rsidR="001D287C" w:rsidRPr="001D287C" w14:paraId="33D509CE" w14:textId="77777777" w:rsidTr="001D287C">
        <w:trPr>
          <w:trHeight w:val="58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2B16A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D0049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09CA7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68BFB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6</w:t>
            </w:r>
          </w:p>
        </w:tc>
      </w:tr>
      <w:tr w:rsidR="001D287C" w:rsidRPr="001D287C" w14:paraId="2C59F73B" w14:textId="77777777" w:rsidTr="001D287C">
        <w:trPr>
          <w:trHeight w:val="58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5F3CA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63898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5D924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7FD37" w14:textId="77777777" w:rsidR="001D287C" w:rsidRPr="001D287C" w:rsidRDefault="001D287C" w:rsidP="001D287C">
            <w:pPr>
              <w:jc w:val="center"/>
              <w:rPr>
                <w:rFonts w:cs="GE SS Two Bold"/>
                <w:b/>
                <w:bCs/>
                <w:sz w:val="32"/>
                <w:szCs w:val="32"/>
              </w:rPr>
            </w:pPr>
            <w:r w:rsidRPr="001D287C">
              <w:rPr>
                <w:rFonts w:cs="GE SS Two Bold"/>
                <w:b/>
                <w:bCs/>
                <w:sz w:val="32"/>
                <w:szCs w:val="32"/>
              </w:rPr>
              <w:t>4</w:t>
            </w:r>
          </w:p>
        </w:tc>
      </w:tr>
    </w:tbl>
    <w:p w14:paraId="126E5A85" w14:textId="3E617B8A" w:rsidR="001D287C" w:rsidRDefault="00FD6227" w:rsidP="00F912FF">
      <w:pPr>
        <w:rPr>
          <w:rtl/>
        </w:rPr>
      </w:pPr>
      <w:r>
        <w:rPr>
          <w:rFonts w:hint="cs"/>
          <w:rtl/>
        </w:rPr>
        <w:t>وكان توزيع الخلايا</w:t>
      </w:r>
      <w:r w:rsidR="001D287C">
        <w:rPr>
          <w:rFonts w:hint="cs"/>
          <w:rtl/>
        </w:rPr>
        <w:t xml:space="preserve"> على الشكل التالي:</w:t>
      </w:r>
    </w:p>
    <w:p w14:paraId="2E9349C1" w14:textId="77777777" w:rsidR="00F912FF" w:rsidRDefault="00F912FF" w:rsidP="00F912FF">
      <w:pPr>
        <w:rPr>
          <w:rtl/>
        </w:rPr>
      </w:pPr>
    </w:p>
    <w:p w14:paraId="638135BF" w14:textId="77777777" w:rsidR="001D287C" w:rsidRPr="001D287C" w:rsidRDefault="001D287C" w:rsidP="00F71AE1">
      <w:pPr>
        <w:rPr>
          <w:b/>
          <w:bCs/>
          <w:rtl/>
        </w:rPr>
      </w:pPr>
    </w:p>
    <w:p w14:paraId="6EF7C8E9" w14:textId="77777777" w:rsidR="00F71AE1" w:rsidRDefault="001D287C" w:rsidP="00F71AE1">
      <w:pPr>
        <w:rPr>
          <w:rtl/>
        </w:rPr>
      </w:pPr>
      <w:r>
        <w:rPr>
          <w:rFonts w:hint="cs"/>
          <w:rtl/>
        </w:rPr>
        <w:t>فجميع الخلايا التي تحمل الرقم 1 تتشارك بنفس خطوط التحكم والخلايا التي تحمل رقم 2 كذلك وهكذا..</w:t>
      </w:r>
    </w:p>
    <w:p w14:paraId="32E37B65" w14:textId="6552277B" w:rsidR="00593D05" w:rsidRDefault="00FD6227" w:rsidP="00FD6227">
      <w:pPr>
        <w:rPr>
          <w:rtl/>
          <w:lang w:bidi="ar-SA"/>
        </w:rPr>
      </w:pPr>
      <w:r>
        <w:rPr>
          <w:rFonts w:hint="cs"/>
          <w:rtl/>
        </w:rPr>
        <w:t>وبالتالي بهذا التوزيع يمكننا</w:t>
      </w:r>
      <w:r w:rsidR="001D287C">
        <w:rPr>
          <w:rFonts w:hint="cs"/>
          <w:rtl/>
        </w:rPr>
        <w:t xml:space="preserve"> التحكم بجميع الخلايا من خلال </w:t>
      </w:r>
      <w:r w:rsidR="00593D05">
        <w:rPr>
          <w:rFonts w:hint="cs"/>
          <w:rtl/>
        </w:rPr>
        <w:t xml:space="preserve">متحكمين فقط من نوع </w:t>
      </w:r>
      <w:r w:rsidR="00593D05">
        <w:t>Arduino Mega</w:t>
      </w:r>
      <w:r w:rsidR="00593D05">
        <w:rPr>
          <w:rFonts w:hint="cs"/>
          <w:rtl/>
          <w:lang w:bidi="ar-SA"/>
        </w:rPr>
        <w:t>.</w:t>
      </w:r>
    </w:p>
    <w:p w14:paraId="5C01A922" w14:textId="77777777" w:rsidR="00F71AE1" w:rsidRDefault="00593D05" w:rsidP="00593D05">
      <w:pPr>
        <w:pStyle w:val="Heading3"/>
        <w:rPr>
          <w:rtl/>
        </w:rPr>
      </w:pPr>
      <w:r>
        <w:rPr>
          <w:rFonts w:hint="cs"/>
          <w:rtl/>
        </w:rPr>
        <w:t>ربط المتحكمات:</w:t>
      </w:r>
    </w:p>
    <w:p w14:paraId="46C25637" w14:textId="77777777" w:rsidR="00593D05" w:rsidRDefault="00593D05" w:rsidP="00593D05">
      <w:pPr>
        <w:rPr>
          <w:rtl/>
          <w:lang w:bidi="ar-SA"/>
        </w:rPr>
      </w:pPr>
      <w:r>
        <w:rPr>
          <w:rFonts w:hint="cs"/>
          <w:rtl/>
        </w:rPr>
        <w:t xml:space="preserve">قمنا بربط المتحكمات ببعضها بواسطة برتوكول </w:t>
      </w:r>
      <w:r>
        <w:t>I2C</w:t>
      </w:r>
      <w:r>
        <w:rPr>
          <w:rFonts w:hint="cs"/>
          <w:rtl/>
          <w:lang w:bidi="ar-SA"/>
        </w:rPr>
        <w:t xml:space="preserve"> (قمنا بشرحه مسبقاً في القسم النظري).</w:t>
      </w:r>
    </w:p>
    <w:p w14:paraId="28726628" w14:textId="77777777" w:rsidR="00593D05" w:rsidRPr="00593D05" w:rsidRDefault="00F912FF" w:rsidP="00593D05">
      <w:pPr>
        <w:rPr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71E2750E" wp14:editId="17B1905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005830" cy="309372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5CEC5" w14:textId="77777777" w:rsidR="00F71AE1" w:rsidRDefault="00F71AE1" w:rsidP="00F71AE1">
      <w:pPr>
        <w:rPr>
          <w:rtl/>
        </w:rPr>
      </w:pPr>
    </w:p>
    <w:p w14:paraId="0A9A24ED" w14:textId="77777777" w:rsidR="00F71AE1" w:rsidRDefault="00F71AE1" w:rsidP="00F71AE1">
      <w:pPr>
        <w:rPr>
          <w:rtl/>
        </w:rPr>
      </w:pPr>
    </w:p>
    <w:p w14:paraId="568744E7" w14:textId="77777777" w:rsidR="00F71AE1" w:rsidRDefault="00F71AE1" w:rsidP="00F71AE1">
      <w:pPr>
        <w:rPr>
          <w:rtl/>
        </w:rPr>
      </w:pPr>
    </w:p>
    <w:p w14:paraId="1E6B4396" w14:textId="77777777" w:rsidR="00F71AE1" w:rsidRDefault="00F71AE1" w:rsidP="00F71AE1">
      <w:pPr>
        <w:rPr>
          <w:rtl/>
        </w:rPr>
      </w:pPr>
    </w:p>
    <w:p w14:paraId="140C9A07" w14:textId="77777777" w:rsidR="00FF0FD1" w:rsidRDefault="00FF0FD1" w:rsidP="00F71AE1"/>
    <w:p w14:paraId="427DAB6D" w14:textId="77777777" w:rsidR="007E7295" w:rsidRDefault="007E7295" w:rsidP="00F71AE1"/>
    <w:p w14:paraId="6A2646DE" w14:textId="77777777" w:rsidR="007E7295" w:rsidRDefault="007E7295" w:rsidP="00F71AE1"/>
    <w:p w14:paraId="59799D6C" w14:textId="77777777" w:rsidR="00F912FF" w:rsidRDefault="00F912FF" w:rsidP="004D63F2">
      <w:pPr>
        <w:rPr>
          <w:rtl/>
          <w:lang w:bidi="ar-SA"/>
        </w:rPr>
      </w:pPr>
    </w:p>
    <w:p w14:paraId="29990BDB" w14:textId="77777777" w:rsidR="007E7295" w:rsidRDefault="007E7295" w:rsidP="004D63F2">
      <w:pPr>
        <w:rPr>
          <w:rtl/>
          <w:lang w:bidi="ar-SA"/>
        </w:rPr>
      </w:pPr>
      <w:r>
        <w:rPr>
          <w:rFonts w:hint="cs"/>
          <w:rtl/>
          <w:lang w:bidi="ar-SA"/>
        </w:rPr>
        <w:t>وفي هذا القسم وضّحنا كيف قمنا بالتحكم في كل محرك على حدا.</w:t>
      </w:r>
    </w:p>
    <w:p w14:paraId="6F689F4E" w14:textId="77777777" w:rsidR="007E7295" w:rsidRDefault="007E7295" w:rsidP="007E7295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آلية الحركة:</w:t>
      </w:r>
    </w:p>
    <w:p w14:paraId="1BB46FDF" w14:textId="77777777" w:rsidR="007E7295" w:rsidRPr="004D63F2" w:rsidRDefault="007E7295" w:rsidP="004D63F2">
      <w:pPr>
        <w:rPr>
          <w:rtl/>
          <w:lang w:bidi="ar-SA"/>
        </w:rPr>
      </w:pPr>
      <w:r>
        <w:rPr>
          <w:rFonts w:hint="cs"/>
          <w:rtl/>
          <w:lang w:bidi="ar-SA"/>
        </w:rPr>
        <w:t>قمنا بدراسة نظرية عن معادلات الحركة الخاصة بالنموذج الذي يقوم عليه مشروعنا وهو</w:t>
      </w:r>
      <w:r w:rsidR="004D63F2">
        <w:rPr>
          <w:lang w:bidi="ar-SA"/>
        </w:rPr>
        <w:t xml:space="preserve"> </w:t>
      </w:r>
      <w:r w:rsidR="004D63F2" w:rsidRPr="004D63F2">
        <w:rPr>
          <w:rtl/>
        </w:rPr>
        <w:t>التصميم بثلاثة عجلات</w:t>
      </w:r>
      <w:r w:rsidR="004D63F2" w:rsidRPr="004D63F2">
        <w:rPr>
          <w:rFonts w:hint="cs"/>
          <w:rtl/>
        </w:rPr>
        <w:t xml:space="preserve"> </w:t>
      </w:r>
      <w:r w:rsidR="004D63F2" w:rsidRPr="004D63F2">
        <w:rPr>
          <w:lang w:bidi="ar-SA"/>
        </w:rPr>
        <w:t>3 Wheels Design</w:t>
      </w:r>
      <w:r w:rsidR="004D63F2">
        <w:rPr>
          <w:rFonts w:hint="cs"/>
          <w:rtl/>
          <w:lang w:bidi="ar-SA"/>
        </w:rPr>
        <w:t>:</w:t>
      </w:r>
    </w:p>
    <w:p w14:paraId="74346D4A" w14:textId="77777777" w:rsidR="007E7295" w:rsidRDefault="007E7295" w:rsidP="007E7295">
      <w:pPr>
        <w:rPr>
          <w:lang w:bidi="ar-SA"/>
        </w:rPr>
      </w:pPr>
      <w:r w:rsidRPr="007E7295"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11FA8BE8" wp14:editId="53D60F42">
            <wp:simplePos x="0" y="0"/>
            <wp:positionH relativeFrom="margin">
              <wp:posOffset>900430</wp:posOffset>
            </wp:positionH>
            <wp:positionV relativeFrom="paragraph">
              <wp:posOffset>221615</wp:posOffset>
            </wp:positionV>
            <wp:extent cx="5143961" cy="3598139"/>
            <wp:effectExtent l="0" t="0" r="0" b="2540"/>
            <wp:wrapNone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7" b="24345"/>
                    <a:stretch/>
                  </pic:blipFill>
                  <pic:spPr bwMode="auto">
                    <a:xfrm>
                      <a:off x="0" y="0"/>
                      <a:ext cx="5143961" cy="35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1A154" w14:textId="77777777" w:rsidR="007E7295" w:rsidRDefault="007E7295" w:rsidP="007E7295">
      <w:pPr>
        <w:rPr>
          <w:lang w:bidi="ar-SA"/>
        </w:rPr>
      </w:pPr>
    </w:p>
    <w:p w14:paraId="48A6C74A" w14:textId="77777777" w:rsidR="007E7295" w:rsidRDefault="007E7295" w:rsidP="007E7295">
      <w:pPr>
        <w:rPr>
          <w:lang w:bidi="ar-SA"/>
        </w:rPr>
      </w:pPr>
    </w:p>
    <w:p w14:paraId="41384F6E" w14:textId="77777777" w:rsidR="007E7295" w:rsidRDefault="007E7295" w:rsidP="007E7295">
      <w:pPr>
        <w:rPr>
          <w:lang w:bidi="ar-SA"/>
        </w:rPr>
      </w:pPr>
    </w:p>
    <w:p w14:paraId="284BF7DE" w14:textId="77777777" w:rsidR="007E7295" w:rsidRDefault="007E7295" w:rsidP="007E7295">
      <w:pPr>
        <w:rPr>
          <w:lang w:bidi="ar-SA"/>
        </w:rPr>
      </w:pPr>
    </w:p>
    <w:p w14:paraId="0570CF60" w14:textId="77777777" w:rsidR="007E7295" w:rsidRDefault="007E7295" w:rsidP="007E7295">
      <w:pPr>
        <w:rPr>
          <w:lang w:bidi="ar-SA"/>
        </w:rPr>
      </w:pPr>
    </w:p>
    <w:p w14:paraId="53D0538A" w14:textId="77777777" w:rsidR="007E7295" w:rsidRDefault="007E7295" w:rsidP="007E7295">
      <w:pPr>
        <w:rPr>
          <w:lang w:bidi="ar-SA"/>
        </w:rPr>
      </w:pPr>
    </w:p>
    <w:p w14:paraId="7A21C1C7" w14:textId="77777777" w:rsidR="007E7295" w:rsidRDefault="007E7295" w:rsidP="007E7295">
      <w:pPr>
        <w:rPr>
          <w:lang w:bidi="ar-SA"/>
        </w:rPr>
      </w:pPr>
    </w:p>
    <w:p w14:paraId="7C13D7AA" w14:textId="77777777" w:rsidR="007E7295" w:rsidRDefault="007E7295" w:rsidP="007E7295">
      <w:pPr>
        <w:rPr>
          <w:lang w:bidi="ar-SA"/>
        </w:rPr>
      </w:pPr>
    </w:p>
    <w:p w14:paraId="20459603" w14:textId="77777777" w:rsidR="007E7295" w:rsidRDefault="007E7295" w:rsidP="007E7295">
      <w:pPr>
        <w:rPr>
          <w:lang w:bidi="ar-SA"/>
        </w:rPr>
      </w:pPr>
    </w:p>
    <w:p w14:paraId="2898B14E" w14:textId="77777777" w:rsidR="007E7295" w:rsidRDefault="007E7295" w:rsidP="007E7295">
      <w:pPr>
        <w:rPr>
          <w:lang w:bidi="ar-SA"/>
        </w:rPr>
      </w:pPr>
    </w:p>
    <w:p w14:paraId="04D6CA5E" w14:textId="77777777" w:rsidR="007E7295" w:rsidRDefault="004D63F2" w:rsidP="007E7295">
      <w:pPr>
        <w:rPr>
          <w:rtl/>
          <w:lang w:bidi="ar-SA"/>
        </w:rPr>
      </w:pPr>
      <w:r>
        <w:rPr>
          <w:rFonts w:hint="cs"/>
          <w:rtl/>
          <w:lang w:bidi="ar-SA"/>
        </w:rPr>
        <w:t>وبالتالي فكانت المعادلات الناتجة والتي تعبر عن شعاع سرعة كل عجلة وشعاع سرعة الخلية هي:</w:t>
      </w:r>
    </w:p>
    <w:p w14:paraId="3F1E2122" w14:textId="77777777" w:rsidR="004D63F2" w:rsidRDefault="004D63F2" w:rsidP="004D63F2">
      <w:pPr>
        <w:rPr>
          <w:rtl/>
          <w:lang w:bidi="ar-SA"/>
        </w:rPr>
      </w:pPr>
      <w:r w:rsidRPr="004D63F2"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561437DC" wp14:editId="60AFC770">
            <wp:simplePos x="0" y="0"/>
            <wp:positionH relativeFrom="margin">
              <wp:posOffset>-259080</wp:posOffset>
            </wp:positionH>
            <wp:positionV relativeFrom="paragraph">
              <wp:posOffset>111125</wp:posOffset>
            </wp:positionV>
            <wp:extent cx="3625086" cy="3055620"/>
            <wp:effectExtent l="0" t="0" r="0" b="0"/>
            <wp:wrapNone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" t="7810" r="13420"/>
                    <a:stretch/>
                  </pic:blipFill>
                  <pic:spPr>
                    <a:xfrm>
                      <a:off x="0" y="0"/>
                      <a:ext cx="3628050" cy="305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3F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30FB1" wp14:editId="08FDEABF">
                <wp:simplePos x="0" y="0"/>
                <wp:positionH relativeFrom="column">
                  <wp:posOffset>3688080</wp:posOffset>
                </wp:positionH>
                <wp:positionV relativeFrom="paragraph">
                  <wp:posOffset>191135</wp:posOffset>
                </wp:positionV>
                <wp:extent cx="2775585" cy="2667000"/>
                <wp:effectExtent l="19050" t="19050" r="24765" b="19050"/>
                <wp:wrapNone/>
                <wp:docPr id="36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585" cy="266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B033278" w14:textId="77777777" w:rsidR="004D63F2" w:rsidRPr="004D63F2" w:rsidRDefault="004D63F2" w:rsidP="004D6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  <w:rtl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4B41F34" w14:textId="77777777" w:rsidR="004D63F2" w:rsidRDefault="004D63F2" w:rsidP="004D6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2D1DE02A" w14:textId="77777777" w:rsidR="004D63F2" w:rsidRPr="004D63F2" w:rsidRDefault="00AA3F71" w:rsidP="004D6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                 </m:t>
                                </m:r>
                              </m:oMath>
                            </m:oMathPara>
                          </w:p>
                          <w:p w14:paraId="6E2D6FAA" w14:textId="77777777" w:rsidR="004D63F2" w:rsidRDefault="004D63F2" w:rsidP="004D6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6021C6BD" w14:textId="77777777" w:rsidR="004D63F2" w:rsidRDefault="004D63F2" w:rsidP="004D63F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+mn-ea" w:hAnsi="Cambria Math" w:cs="+mn-cs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+mn-ea" w:hAnsi="Cambria Math" w:cs="+mn-cs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="+mn-ea" w:hAnsi="Cambria Math" w:cs="+mn-cs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+mn-ea" w:hAnsi="Cambria Math" w:cs="+mn-cs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+mn-ea" w:hAnsi="Cambria Math" w:cs="+mn-cs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  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2830FB1" id="TextBox 7" o:spid="_x0000_s1057" type="#_x0000_t202" style="position:absolute;left:0;text-align:left;margin-left:290.4pt;margin-top:15.05pt;width:218.55pt;height:2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" filled="f" strokecolor="windowText" strokeweight="2.25pt">
                <v:textbox inset="0,0,0,0">
                  <w:txbxContent>
                    <w:p w14:paraId="5B033278" w14:textId="77777777" w:rsidR="004D63F2" w:rsidRPr="004D63F2" w:rsidRDefault="004D63F2" w:rsidP="004D63F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  <w:rtl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v=</m:t>
                          </m:r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  <w:p w14:paraId="24B41F34" w14:textId="77777777" w:rsidR="004D63F2" w:rsidRDefault="004D63F2" w:rsidP="004D63F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2D1DE02A" w14:textId="77777777" w:rsidR="004D63F2" w:rsidRPr="004D63F2" w:rsidRDefault="00C166D2" w:rsidP="004D63F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                 </m:t>
                          </m:r>
                        </m:oMath>
                      </m:oMathPara>
                    </w:p>
                    <w:p w14:paraId="6E2D6FAA" w14:textId="77777777" w:rsidR="004D63F2" w:rsidRDefault="004D63F2" w:rsidP="004D63F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 </m:t>
                          </m:r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  </m:t>
                          </m:r>
                        </m:oMath>
                      </m:oMathPara>
                    </w:p>
                    <w:p w14:paraId="6021C6BD" w14:textId="77777777" w:rsidR="004D63F2" w:rsidRDefault="004D63F2" w:rsidP="004D63F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br/>
                      </w: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+mn-ea" w:hAnsi="Cambria Math" w:cs="+mn-cs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+mn-ea" w:hAnsi="Cambria Math" w:cs="+mn-cs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="+mn-ea" w:hAnsi="Cambria Math" w:cs="+mn-cs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+mn-ea" w:hAnsi="Cambria Math" w:cs="+mn-cs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 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D63F2">
        <w:rPr>
          <w:lang w:bidi="ar-SA"/>
        </w:rPr>
        <w:t xml:space="preserve"> </w:t>
      </w:r>
    </w:p>
    <w:p w14:paraId="01E9FCE8" w14:textId="77777777" w:rsidR="004D63F2" w:rsidRDefault="004D63F2">
      <w:pPr>
        <w:bidi w:val="0"/>
        <w:rPr>
          <w:rtl/>
          <w:lang w:bidi="ar-SA"/>
        </w:rPr>
      </w:pPr>
      <w:r>
        <w:rPr>
          <w:rtl/>
          <w:lang w:bidi="ar-SA"/>
        </w:rPr>
        <w:br w:type="page"/>
      </w:r>
    </w:p>
    <w:p w14:paraId="089804CF" w14:textId="77777777" w:rsidR="004D63F2" w:rsidRDefault="004D63F2" w:rsidP="004D63F2">
      <w:pPr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صورة لأول نموذج (خلية):</w:t>
      </w:r>
    </w:p>
    <w:p w14:paraId="4AFD3957" w14:textId="77777777" w:rsidR="00725AF7" w:rsidRDefault="00AA3F71" w:rsidP="004D63F2">
      <w:pPr>
        <w:rPr>
          <w:lang w:bidi="ar-SA"/>
        </w:rPr>
      </w:pPr>
      <w:r>
        <w:rPr>
          <w:noProof/>
        </w:rPr>
        <w:pict w14:anchorId="10235504">
          <v:shape id="_x0000_s1027" type="#_x0000_t75" style="position:absolute;left:0;text-align:left;margin-left:64.2pt;margin-top:15.9pt;width:392.4pt;height:386.4pt;z-index:251668480;mso-position-horizontal-relative:text;mso-position-vertical-relative:text;mso-width-relative:page;mso-height-relative:page">
            <v:imagedata r:id="rId12" o:title="photo_٢٠١٩-١٠-٠٧_٢٣-٤٦-٤٤" croptop="9084f" cropbottom="20061f"/>
          </v:shape>
        </w:pict>
      </w:r>
    </w:p>
    <w:p w14:paraId="6F8D9BA8" w14:textId="77777777" w:rsidR="00725AF7" w:rsidRDefault="00725AF7" w:rsidP="004D63F2">
      <w:pPr>
        <w:rPr>
          <w:rtl/>
          <w:lang w:bidi="ar-SA"/>
        </w:rPr>
      </w:pPr>
    </w:p>
    <w:p w14:paraId="26995D84" w14:textId="77777777" w:rsidR="00725AF7" w:rsidRDefault="00725AF7" w:rsidP="004D63F2">
      <w:pPr>
        <w:rPr>
          <w:rtl/>
          <w:lang w:bidi="ar-SA"/>
        </w:rPr>
      </w:pPr>
    </w:p>
    <w:p w14:paraId="64A55091" w14:textId="77777777" w:rsidR="00725AF7" w:rsidRDefault="00725AF7" w:rsidP="004D63F2">
      <w:pPr>
        <w:rPr>
          <w:rtl/>
          <w:lang w:bidi="ar-SA"/>
        </w:rPr>
      </w:pPr>
    </w:p>
    <w:p w14:paraId="3510ACAF" w14:textId="77777777" w:rsidR="004D63F2" w:rsidRDefault="004D63F2" w:rsidP="004D63F2">
      <w:pPr>
        <w:rPr>
          <w:rtl/>
          <w:lang w:bidi="ar-SA"/>
        </w:rPr>
      </w:pPr>
    </w:p>
    <w:p w14:paraId="5BBD7F87" w14:textId="77777777" w:rsidR="00725AF7" w:rsidRDefault="00725AF7" w:rsidP="004D63F2">
      <w:pPr>
        <w:rPr>
          <w:rtl/>
          <w:lang w:bidi="ar-SA"/>
        </w:rPr>
      </w:pPr>
    </w:p>
    <w:p w14:paraId="0FD2429A" w14:textId="77777777" w:rsidR="00725AF7" w:rsidRDefault="00725AF7" w:rsidP="004D63F2">
      <w:pPr>
        <w:rPr>
          <w:rtl/>
          <w:lang w:bidi="ar-SA"/>
        </w:rPr>
      </w:pPr>
    </w:p>
    <w:p w14:paraId="1051B848" w14:textId="77777777" w:rsidR="00725AF7" w:rsidRDefault="00725AF7" w:rsidP="004D63F2">
      <w:pPr>
        <w:rPr>
          <w:rtl/>
          <w:lang w:bidi="ar-SA"/>
        </w:rPr>
      </w:pPr>
    </w:p>
    <w:p w14:paraId="2A176DB0" w14:textId="77777777" w:rsidR="00725AF7" w:rsidRDefault="00725AF7" w:rsidP="004D63F2">
      <w:pPr>
        <w:rPr>
          <w:rtl/>
          <w:lang w:bidi="ar-SA"/>
        </w:rPr>
      </w:pPr>
    </w:p>
    <w:p w14:paraId="5FD7B002" w14:textId="77777777" w:rsidR="00725AF7" w:rsidRDefault="00725AF7" w:rsidP="004D63F2">
      <w:pPr>
        <w:rPr>
          <w:rtl/>
          <w:lang w:bidi="ar-SA"/>
        </w:rPr>
      </w:pPr>
    </w:p>
    <w:p w14:paraId="708829F8" w14:textId="77777777" w:rsidR="00725AF7" w:rsidRDefault="00725AF7" w:rsidP="004D63F2">
      <w:pPr>
        <w:rPr>
          <w:rtl/>
          <w:lang w:bidi="ar-SA"/>
        </w:rPr>
      </w:pPr>
    </w:p>
    <w:p w14:paraId="32BF08DA" w14:textId="77777777" w:rsidR="00725AF7" w:rsidRDefault="00725AF7" w:rsidP="004D63F2">
      <w:pPr>
        <w:rPr>
          <w:rtl/>
          <w:lang w:bidi="ar-SA"/>
        </w:rPr>
      </w:pPr>
    </w:p>
    <w:p w14:paraId="65C3737A" w14:textId="77777777" w:rsidR="00725AF7" w:rsidRDefault="00725AF7" w:rsidP="004D63F2">
      <w:pPr>
        <w:rPr>
          <w:rtl/>
          <w:lang w:bidi="ar-SA"/>
        </w:rPr>
      </w:pPr>
    </w:p>
    <w:p w14:paraId="1623608A" w14:textId="77777777" w:rsidR="00725AF7" w:rsidRDefault="00725AF7" w:rsidP="004D63F2">
      <w:pPr>
        <w:rPr>
          <w:rtl/>
          <w:lang w:bidi="ar-SA"/>
        </w:rPr>
      </w:pPr>
    </w:p>
    <w:p w14:paraId="663B5636" w14:textId="77777777" w:rsidR="00725AF7" w:rsidRPr="00725AF7" w:rsidRDefault="00725AF7" w:rsidP="00725AF7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التوصيل الكهربائي:</w:t>
      </w:r>
    </w:p>
    <w:bookmarkStart w:id="0" w:name="_GoBack"/>
    <w:bookmarkEnd w:id="0"/>
    <w:p w14:paraId="0D674BC8" w14:textId="77777777" w:rsidR="00725AF7" w:rsidRDefault="008E1033" w:rsidP="004D63F2">
      <w:pPr>
        <w:rPr>
          <w:rtl/>
          <w:lang w:bidi="ar-SA"/>
        </w:rPr>
      </w:pPr>
      <w:r w:rsidRPr="008E103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8133B3" wp14:editId="31F0FB0B">
                <wp:simplePos x="0" y="0"/>
                <wp:positionH relativeFrom="margin">
                  <wp:posOffset>-197224</wp:posOffset>
                </wp:positionH>
                <wp:positionV relativeFrom="paragraph">
                  <wp:posOffset>94876</wp:posOffset>
                </wp:positionV>
                <wp:extent cx="6667500" cy="2582355"/>
                <wp:effectExtent l="0" t="0" r="19050" b="27940"/>
                <wp:wrapNone/>
                <wp:docPr id="37" name="Group 2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D9494E-C0A1-48AA-8281-50B6CEC86A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2582355"/>
                          <a:chOff x="0" y="-610899"/>
                          <a:chExt cx="11878931" cy="4600639"/>
                        </a:xfrm>
                      </wpg:grpSpPr>
                      <wps:wsp>
                        <wps:cNvPr id="38" name="Rectangle 38">
                          <a:extLst>
                            <a:ext uri="{FF2B5EF4-FFF2-40B4-BE49-F238E27FC236}">
                              <a16:creationId xmlns:a16="http://schemas.microsoft.com/office/drawing/2014/main" id="{0A556145-6F2F-4B13-A9EF-71334D024F9D}"/>
                            </a:ext>
                          </a:extLst>
                        </wps:cNvPr>
                        <wps:cNvSpPr/>
                        <wps:spPr>
                          <a:xfrm>
                            <a:off x="0" y="63521"/>
                            <a:ext cx="2265953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65C319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مولد تغذية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br/>
                                <w:t>12V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tangle 39">
                          <a:extLst>
                            <a:ext uri="{FF2B5EF4-FFF2-40B4-BE49-F238E27FC236}">
                              <a16:creationId xmlns:a16="http://schemas.microsoft.com/office/drawing/2014/main" id="{EABDDF16-5A93-4C48-8BC5-AEB4AC6D5AC9}"/>
                            </a:ext>
                          </a:extLst>
                        </wps:cNvPr>
                        <wps:cNvSpPr/>
                        <wps:spPr>
                          <a:xfrm>
                            <a:off x="2687287" y="65192"/>
                            <a:ext cx="1508645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FDC9E8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موزع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0" name="Group 40">
                          <a:extLst>
                            <a:ext uri="{FF2B5EF4-FFF2-40B4-BE49-F238E27FC236}">
                              <a16:creationId xmlns:a16="http://schemas.microsoft.com/office/drawing/2014/main" id="{F3FB8AB3-218E-4204-945F-EEDDE2D99DBC}"/>
                            </a:ext>
                          </a:extLst>
                        </wpg:cNvPr>
                        <wpg:cNvGrpSpPr/>
                        <wpg:grpSpPr>
                          <a:xfrm>
                            <a:off x="4797486" y="-135755"/>
                            <a:ext cx="718552" cy="715543"/>
                            <a:chOff x="4797515" y="-135755"/>
                            <a:chExt cx="492730" cy="715543"/>
                          </a:xfrm>
                        </wpg:grpSpPr>
                        <wps:wsp>
                          <wps:cNvPr id="41" name="Straight Connector 41">
                            <a:extLst>
                              <a:ext uri="{FF2B5EF4-FFF2-40B4-BE49-F238E27FC236}">
                                <a16:creationId xmlns:a16="http://schemas.microsoft.com/office/drawing/2014/main" id="{D192EE38-AF76-404F-BF04-E0389E8944ED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4878227" y="220409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Straight Connector 42">
                            <a:extLst>
                              <a:ext uri="{FF2B5EF4-FFF2-40B4-BE49-F238E27FC236}">
                                <a16:creationId xmlns:a16="http://schemas.microsoft.com/office/drawing/2014/main" id="{C99D5C45-3E01-4070-82C3-FC27CC5AE1B8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4928558" y="244327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Text Box 21">
                            <a:extLst>
                              <a:ext uri="{FF2B5EF4-FFF2-40B4-BE49-F238E27FC236}">
                                <a16:creationId xmlns:a16="http://schemas.microsoft.com/office/drawing/2014/main" id="{9C1DB273-B4C8-4527-B924-80928D2D09B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797515" y="-135755"/>
                              <a:ext cx="492730" cy="45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BB9F74" w14:textId="77777777" w:rsidR="008E1033" w:rsidRDefault="008E1033" w:rsidP="008E1033">
                                <w:pPr>
                                  <w:pStyle w:val="NormalWeb"/>
                                  <w:bidi/>
                                  <w:spacing w:before="0" w:beforeAutospacing="0" w:after="160" w:afterAutospacing="0" w:line="256" w:lineRule="auto"/>
                                  <w:jc w:val="right"/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SY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>
                          <a:extLst>
                            <a:ext uri="{FF2B5EF4-FFF2-40B4-BE49-F238E27FC236}">
                              <a16:creationId xmlns:a16="http://schemas.microsoft.com/office/drawing/2014/main" id="{B3545C22-E0C3-4929-8A85-574F1C76E41F}"/>
                            </a:ext>
                          </a:extLst>
                        </wps:cNvPr>
                        <wps:cNvSpPr/>
                        <wps:spPr>
                          <a:xfrm>
                            <a:off x="4619153" y="1072591"/>
                            <a:ext cx="2265953" cy="718504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90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A979A9" w14:textId="6E1C719E" w:rsidR="008E1033" w:rsidRDefault="008E1033" w:rsidP="004E6A93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دارا</w:t>
                              </w:r>
                              <w:r w:rsidR="004E6A93">
                                <w:rPr>
                                  <w:rFonts w:asciiTheme="minorHAnsi" w:hAnsi="Arial" w:cstheme="minorBidi" w:hint="cs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ت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4E6A93">
                                <w:rPr>
                                  <w:rFonts w:asciiTheme="minorHAnsi" w:hAnsi="Arial" w:cstheme="minorBidi" w:hint="cs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ال</w:t>
                              </w:r>
                              <w:r>
                                <w:rPr>
                                  <w:rFonts w:asciiTheme="minorHAnsi" w:hAnsi="Arial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قيادة المحركات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Connector: Elbow 137">
                          <a:extLst>
                            <a:ext uri="{FF2B5EF4-FFF2-40B4-BE49-F238E27FC236}">
                              <a16:creationId xmlns:a16="http://schemas.microsoft.com/office/drawing/2014/main" id="{6842F8D3-FA5B-41A6-8841-FBB7987D4E9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873612" y="1041390"/>
                            <a:ext cx="51873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Rectangle 46">
                          <a:extLst>
                            <a:ext uri="{FF2B5EF4-FFF2-40B4-BE49-F238E27FC236}">
                              <a16:creationId xmlns:a16="http://schemas.microsoft.com/office/drawing/2014/main" id="{CF5E7D41-49C7-4BC9-926D-F81237F0E189}"/>
                            </a:ext>
                          </a:extLst>
                        </wps:cNvPr>
                        <wps:cNvSpPr/>
                        <wps:spPr>
                          <a:xfrm>
                            <a:off x="375886" y="1300755"/>
                            <a:ext cx="1514180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10A2A2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خافض جهد</w:t>
                              </w:r>
                            </w:p>
                            <w:p w14:paraId="423BE64F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5v 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Straight Arrow Connector 47">
                          <a:extLst>
                            <a:ext uri="{FF2B5EF4-FFF2-40B4-BE49-F238E27FC236}">
                              <a16:creationId xmlns:a16="http://schemas.microsoft.com/office/drawing/2014/main" id="{5885AA40-674C-4BE4-A457-F8196DCFDFB3}"/>
                            </a:ext>
                          </a:extLst>
                        </wps:cNvPr>
                        <wps:cNvCnPr/>
                        <wps:spPr>
                          <a:xfrm>
                            <a:off x="2265953" y="422773"/>
                            <a:ext cx="421334" cy="16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Rectangle 48">
                          <a:extLst>
                            <a:ext uri="{FF2B5EF4-FFF2-40B4-BE49-F238E27FC236}">
                              <a16:creationId xmlns:a16="http://schemas.microsoft.com/office/drawing/2014/main" id="{A6816EA1-FB1A-4FE3-B2D7-2A642E4D2244}"/>
                            </a:ext>
                          </a:extLst>
                        </wps:cNvPr>
                        <wps:cNvSpPr/>
                        <wps:spPr>
                          <a:xfrm>
                            <a:off x="2687286" y="2122782"/>
                            <a:ext cx="1508645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3F8C95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موزع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Connector: Elbow 163">
                          <a:extLst>
                            <a:ext uri="{FF2B5EF4-FFF2-40B4-BE49-F238E27FC236}">
                              <a16:creationId xmlns:a16="http://schemas.microsoft.com/office/drawing/2014/main" id="{A6351CE9-3B49-4508-8121-A933AC514574}"/>
                            </a:ext>
                          </a:extLst>
                        </wps:cNvPr>
                        <wps:cNvCnPr/>
                        <wps:spPr>
                          <a:xfrm rot="16200000" flipH="1">
                            <a:off x="1678744" y="1473491"/>
                            <a:ext cx="462775" cy="1554310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Connector: Elbow 166">
                          <a:extLst>
                            <a:ext uri="{FF2B5EF4-FFF2-40B4-BE49-F238E27FC236}">
                              <a16:creationId xmlns:a16="http://schemas.microsoft.com/office/drawing/2014/main" id="{BAD0B78E-7D48-4DAD-BAC3-269A5A51AAB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195931" y="1431843"/>
                            <a:ext cx="423222" cy="10501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" name="Connector: Elbow 169">
                          <a:extLst>
                            <a:ext uri="{FF2B5EF4-FFF2-40B4-BE49-F238E27FC236}">
                              <a16:creationId xmlns:a16="http://schemas.microsoft.com/office/drawing/2014/main" id="{900C5FF6-F336-44BA-8459-599F70D27E11}"/>
                            </a:ext>
                          </a:extLst>
                        </wps:cNvPr>
                        <wps:cNvCnPr/>
                        <wps:spPr>
                          <a:xfrm>
                            <a:off x="4195932" y="424444"/>
                            <a:ext cx="1556198" cy="648147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52" name="Group 52">
                          <a:extLst>
                            <a:ext uri="{FF2B5EF4-FFF2-40B4-BE49-F238E27FC236}">
                              <a16:creationId xmlns:a16="http://schemas.microsoft.com/office/drawing/2014/main" id="{4198A49C-162B-4D28-980C-250F1450A6A7}"/>
                            </a:ext>
                          </a:extLst>
                        </wpg:cNvPr>
                        <wpg:cNvGrpSpPr/>
                        <wpg:grpSpPr>
                          <a:xfrm>
                            <a:off x="3885122" y="1657706"/>
                            <a:ext cx="718552" cy="521213"/>
                            <a:chOff x="3949145" y="1657706"/>
                            <a:chExt cx="492730" cy="521213"/>
                          </a:xfrm>
                        </wpg:grpSpPr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FD1BE6E4-6D41-45FA-AEAA-011BD07B7C4B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4230011" y="1819540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0854D4A1-8093-406B-A7AF-1B1A2558D8A3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4280342" y="1843458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Text Box 21">
                            <a:extLst>
                              <a:ext uri="{FF2B5EF4-FFF2-40B4-BE49-F238E27FC236}">
                                <a16:creationId xmlns:a16="http://schemas.microsoft.com/office/drawing/2014/main" id="{98ACF446-281E-4BDC-B829-EA414E6BB91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949145" y="1657706"/>
                              <a:ext cx="492730" cy="4538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E45BD7" w14:textId="77777777" w:rsidR="008E1033" w:rsidRDefault="008E1033" w:rsidP="008E1033">
                                <w:pPr>
                                  <w:pStyle w:val="NormalWeb"/>
                                  <w:bidi/>
                                  <w:spacing w:before="0" w:beforeAutospacing="0" w:after="160" w:afterAutospacing="0" w:line="256" w:lineRule="auto"/>
                                  <w:jc w:val="right"/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SY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Rectangle 56">
                          <a:extLst>
                            <a:ext uri="{FF2B5EF4-FFF2-40B4-BE49-F238E27FC236}">
                              <a16:creationId xmlns:a16="http://schemas.microsoft.com/office/drawing/2014/main" id="{5E4B3386-2963-491E-A9EF-D53187DFD64D}"/>
                            </a:ext>
                          </a:extLst>
                        </wps:cNvPr>
                        <wps:cNvSpPr/>
                        <wps:spPr>
                          <a:xfrm>
                            <a:off x="8581657" y="-610899"/>
                            <a:ext cx="3297274" cy="213894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72984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 mega Arduino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Rectangle 57">
                          <a:extLst>
                            <a:ext uri="{FF2B5EF4-FFF2-40B4-BE49-F238E27FC236}">
                              <a16:creationId xmlns:a16="http://schemas.microsoft.com/office/drawing/2014/main" id="{0191C664-D905-41DC-A0C2-374F37EF378D}"/>
                            </a:ext>
                          </a:extLst>
                        </wps:cNvPr>
                        <wps:cNvSpPr/>
                        <wps:spPr>
                          <a:xfrm>
                            <a:off x="9423364" y="2156462"/>
                            <a:ext cx="1508645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1D9CBB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موزع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Connector: Elbow 184">
                          <a:extLst>
                            <a:ext uri="{FF2B5EF4-FFF2-40B4-BE49-F238E27FC236}">
                              <a16:creationId xmlns:a16="http://schemas.microsoft.com/office/drawing/2014/main" id="{8722D6F5-F262-4A48-B7BD-92BAEBD6D211}"/>
                            </a:ext>
                          </a:extLst>
                        </wps:cNvPr>
                        <wps:cNvCnPr/>
                        <wps:spPr>
                          <a:xfrm rot="16200000" flipH="1">
                            <a:off x="9877218" y="1855993"/>
                            <a:ext cx="600936" cy="1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Straight Connector 59">
                          <a:extLst>
                            <a:ext uri="{FF2B5EF4-FFF2-40B4-BE49-F238E27FC236}">
                              <a16:creationId xmlns:a16="http://schemas.microsoft.com/office/drawing/2014/main" id="{CFB92F9B-23F2-4DEA-B651-087899FC926F}"/>
                            </a:ext>
                          </a:extLst>
                        </wps:cNvPr>
                        <wps:cNvCnPr/>
                        <wps:spPr>
                          <a:xfrm flipH="1">
                            <a:off x="10042353" y="1741598"/>
                            <a:ext cx="270664" cy="9501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Straight Connector 60">
                          <a:extLst>
                            <a:ext uri="{FF2B5EF4-FFF2-40B4-BE49-F238E27FC236}">
                              <a16:creationId xmlns:a16="http://schemas.microsoft.com/office/drawing/2014/main" id="{29214935-2688-4C81-8F86-B2AB327C3829}"/>
                            </a:ext>
                          </a:extLst>
                        </wps:cNvPr>
                        <wps:cNvCnPr/>
                        <wps:spPr>
                          <a:xfrm flipH="1">
                            <a:off x="10042353" y="1813353"/>
                            <a:ext cx="270664" cy="9501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Connector: Elbow 193">
                          <a:extLst>
                            <a:ext uri="{FF2B5EF4-FFF2-40B4-BE49-F238E27FC236}">
                              <a16:creationId xmlns:a16="http://schemas.microsoft.com/office/drawing/2014/main" id="{A4B2D22F-0346-4699-AE53-D74980788D29}"/>
                            </a:ext>
                          </a:extLst>
                        </wps:cNvPr>
                        <wps:cNvCnPr/>
                        <wps:spPr>
                          <a:xfrm rot="10800000">
                            <a:off x="6885106" y="1431844"/>
                            <a:ext cx="2538258" cy="1083871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2" name="Text Box 21">
                          <a:extLst>
                            <a:ext uri="{FF2B5EF4-FFF2-40B4-BE49-F238E27FC236}">
                              <a16:creationId xmlns:a16="http://schemas.microsoft.com/office/drawing/2014/main" id="{DA6BEA39-A693-4954-BE97-57B072BB2D18}"/>
                            </a:ext>
                          </a:extLst>
                        </wps:cNvPr>
                        <wps:cNvSpPr txBox="1"/>
                        <wps:spPr>
                          <a:xfrm>
                            <a:off x="9532695" y="1699649"/>
                            <a:ext cx="569273" cy="453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C8EC4" w14:textId="77777777" w:rsidR="008E1033" w:rsidRDefault="008E1033" w:rsidP="008E1033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48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digi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oup 63">
                          <a:extLst>
                            <a:ext uri="{FF2B5EF4-FFF2-40B4-BE49-F238E27FC236}">
                              <a16:creationId xmlns:a16="http://schemas.microsoft.com/office/drawing/2014/main" id="{C1AD81A8-D42C-43C5-989F-5E645E13FF95}"/>
                            </a:ext>
                          </a:extLst>
                        </wpg:cNvPr>
                        <wpg:cNvGrpSpPr/>
                        <wpg:grpSpPr>
                          <a:xfrm>
                            <a:off x="8435987" y="1990261"/>
                            <a:ext cx="718552" cy="705080"/>
                            <a:chOff x="8436038" y="1990261"/>
                            <a:chExt cx="492730" cy="705080"/>
                          </a:xfrm>
                        </wpg:grpSpPr>
                        <wps:wsp>
                          <wps:cNvPr id="64" name="Straight Connector 64">
                            <a:extLst>
                              <a:ext uri="{FF2B5EF4-FFF2-40B4-BE49-F238E27FC236}">
                                <a16:creationId xmlns:a16="http://schemas.microsoft.com/office/drawing/2014/main" id="{A4ADC9F7-2031-41C9-9D8D-6C3934805F0D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8516750" y="2335962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Straight Connector 65">
                            <a:extLst>
                              <a:ext uri="{FF2B5EF4-FFF2-40B4-BE49-F238E27FC236}">
                                <a16:creationId xmlns:a16="http://schemas.microsoft.com/office/drawing/2014/main" id="{EB297422-41C1-4BF6-A7C5-067ECDB692C7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8567081" y="2359880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Text Box 21">
                            <a:extLst>
                              <a:ext uri="{FF2B5EF4-FFF2-40B4-BE49-F238E27FC236}">
                                <a16:creationId xmlns:a16="http://schemas.microsoft.com/office/drawing/2014/main" id="{15017302-E4A3-4479-9B05-6A76AB7DB51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8436038" y="1990261"/>
                              <a:ext cx="492730" cy="491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D42C29" w14:textId="77777777" w:rsidR="008E1033" w:rsidRDefault="008E1033" w:rsidP="008E1033">
                                <w:pPr>
                                  <w:pStyle w:val="NormalWeb"/>
                                  <w:bidi/>
                                  <w:spacing w:before="0" w:beforeAutospacing="0" w:after="160" w:afterAutospacing="0" w:line="256" w:lineRule="auto"/>
                                  <w:jc w:val="right"/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Rectangle 67">
                          <a:extLst>
                            <a:ext uri="{FF2B5EF4-FFF2-40B4-BE49-F238E27FC236}">
                              <a16:creationId xmlns:a16="http://schemas.microsoft.com/office/drawing/2014/main" id="{3EF60F32-B4FC-43FD-98B1-73AD8B8051CD}"/>
                            </a:ext>
                          </a:extLst>
                        </wps:cNvPr>
                        <wps:cNvSpPr/>
                        <wps:spPr>
                          <a:xfrm>
                            <a:off x="8393524" y="3271236"/>
                            <a:ext cx="1508645" cy="71850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819A2C" w14:textId="77777777" w:rsidR="008E1033" w:rsidRDefault="008E1033" w:rsidP="008E10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  <w:lang w:bidi="ar-SY"/>
                                </w:rPr>
                                <w:t>موزع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Connector: Elbow 201">
                          <a:extLst>
                            <a:ext uri="{FF2B5EF4-FFF2-40B4-BE49-F238E27FC236}">
                              <a16:creationId xmlns:a16="http://schemas.microsoft.com/office/drawing/2014/main" id="{517F551E-429E-4519-A5C0-CD76AC0EDAB2}"/>
                            </a:ext>
                          </a:extLst>
                        </wps:cNvPr>
                        <wps:cNvCnPr/>
                        <wps:spPr>
                          <a:xfrm rot="5400000">
                            <a:off x="9781941" y="1708742"/>
                            <a:ext cx="2040908" cy="1800099"/>
                          </a:xfrm>
                          <a:prstGeom prst="bentConnector3">
                            <a:avLst>
                              <a:gd name="adj1" fmla="val 99888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9" name="Connector: Elbow 204">
                          <a:extLst>
                            <a:ext uri="{FF2B5EF4-FFF2-40B4-BE49-F238E27FC236}">
                              <a16:creationId xmlns:a16="http://schemas.microsoft.com/office/drawing/2014/main" id="{109DFE6B-A4A8-4962-BAC4-4D455FFF11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5752130" y="1791096"/>
                            <a:ext cx="2641394" cy="1839393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70" name="Group 70">
                          <a:extLst>
                            <a:ext uri="{FF2B5EF4-FFF2-40B4-BE49-F238E27FC236}">
                              <a16:creationId xmlns:a16="http://schemas.microsoft.com/office/drawing/2014/main" id="{20310AF7-9AF4-4892-87C5-8D282B4D3540}"/>
                            </a:ext>
                          </a:extLst>
                        </wpg:cNvPr>
                        <wpg:cNvGrpSpPr/>
                        <wpg:grpSpPr>
                          <a:xfrm>
                            <a:off x="7051602" y="3102517"/>
                            <a:ext cx="718552" cy="715543"/>
                            <a:chOff x="7055911" y="3102517"/>
                            <a:chExt cx="492730" cy="715543"/>
                          </a:xfrm>
                        </wpg:grpSpPr>
                        <wps:wsp>
                          <wps:cNvPr id="71" name="Straight Connector 71">
                            <a:extLst>
                              <a:ext uri="{FF2B5EF4-FFF2-40B4-BE49-F238E27FC236}">
                                <a16:creationId xmlns:a16="http://schemas.microsoft.com/office/drawing/2014/main" id="{E99F3495-2459-4E43-B67A-7854EE45A603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7145932" y="3458681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Straight Connector 72">
                            <a:extLst>
                              <a:ext uri="{FF2B5EF4-FFF2-40B4-BE49-F238E27FC236}">
                                <a16:creationId xmlns:a16="http://schemas.microsoft.com/office/drawing/2014/main" id="{24AFF5D7-967C-4BC1-82A7-BD1D184DA7DE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7196263" y="3482599"/>
                              <a:ext cx="116262" cy="33546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Text Box 21">
                            <a:extLst>
                              <a:ext uri="{FF2B5EF4-FFF2-40B4-BE49-F238E27FC236}">
                                <a16:creationId xmlns:a16="http://schemas.microsoft.com/office/drawing/2014/main" id="{DBDEC9A0-7350-4E04-BDDC-AF4B564D539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7055911" y="3102517"/>
                              <a:ext cx="492730" cy="45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1559F" w14:textId="77777777" w:rsidR="008E1033" w:rsidRDefault="008E1033" w:rsidP="008E1033">
                                <w:pPr>
                                  <w:pStyle w:val="NormalWeb"/>
                                  <w:bidi/>
                                  <w:spacing w:before="0" w:beforeAutospacing="0" w:after="160" w:afterAutospacing="0" w:line="256" w:lineRule="auto"/>
                                  <w:jc w:val="right"/>
                                </w:pPr>
                                <w:r>
                                  <w:rPr>
                                    <w:rFonts w:asciiTheme="minorHAnsi" w:eastAsia="Calibri" w:hAnsi="Calibri" w:cs="Arial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Connector 74">
                          <a:extLst>
                            <a:ext uri="{FF2B5EF4-FFF2-40B4-BE49-F238E27FC236}">
                              <a16:creationId xmlns:a16="http://schemas.microsoft.com/office/drawing/2014/main" id="{61EFBADC-130D-4B29-BBC7-DFCF91666B38}"/>
                            </a:ext>
                          </a:extLst>
                        </wps:cNvPr>
                        <wps:cNvCnPr/>
                        <wps:spPr>
                          <a:xfrm flipH="1">
                            <a:off x="11547529" y="2835491"/>
                            <a:ext cx="270663" cy="950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5" name="Straight Connector 75">
                          <a:extLst>
                            <a:ext uri="{FF2B5EF4-FFF2-40B4-BE49-F238E27FC236}">
                              <a16:creationId xmlns:a16="http://schemas.microsoft.com/office/drawing/2014/main" id="{27B17C26-521E-4B74-A905-99DBE12536DF}"/>
                            </a:ext>
                          </a:extLst>
                        </wps:cNvPr>
                        <wps:cNvCnPr/>
                        <wps:spPr>
                          <a:xfrm flipH="1">
                            <a:off x="11559508" y="2911240"/>
                            <a:ext cx="270663" cy="9501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6" name="Text Box 21">
                          <a:extLst>
                            <a:ext uri="{FF2B5EF4-FFF2-40B4-BE49-F238E27FC236}">
                              <a16:creationId xmlns:a16="http://schemas.microsoft.com/office/drawing/2014/main" id="{107CC4B5-3C27-4925-90AF-8F5E53EF6F22}"/>
                            </a:ext>
                          </a:extLst>
                        </wps:cNvPr>
                        <wps:cNvSpPr txBox="1"/>
                        <wps:spPr>
                          <a:xfrm>
                            <a:off x="11223677" y="2841324"/>
                            <a:ext cx="569273" cy="45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70DE35" w14:textId="77777777" w:rsidR="008E1033" w:rsidRDefault="008E1033" w:rsidP="008E1033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Theme="minorHAnsi" w:eastAsia="Calibri" w:hAnsi="Calibri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24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="Calibri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pwm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68133B3" id="Group 214" o:spid="_x0000_s1058" style="position:absolute;left:0;text-align:left;margin-left:-15.55pt;margin-top:7.45pt;width:525pt;height:203.35pt;z-index:251670528;mso-position-horizontal-relative:margin;mso-width-relative:margin;mso-height-relative:margin" coordorigin=",-6108" coordsize="118789,4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">
                <v:rect id="Rectangle 38" o:spid="_x0000_s1059" style="position:absolute;top:635;width:22659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" filled="f" strokecolor="#2f528f" strokeweight="1pt">
                  <v:textbox>
                    <w:txbxContent>
                      <w:p w14:paraId="3D65C319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مولد تغذية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br/>
                          <w:t>12V</w:t>
                        </w:r>
                      </w:p>
                    </w:txbxContent>
                  </v:textbox>
                </v:rect>
                <v:rect id="Rectangle 39" o:spid="_x0000_s1060" style="position:absolute;left:26872;top:651;width:15087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" filled="f" strokecolor="#2f528f" strokeweight="1pt">
                  <v:textbox>
                    <w:txbxContent>
                      <w:p w14:paraId="38FDC9E8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موزع</w:t>
                        </w:r>
                      </w:p>
                    </w:txbxContent>
                  </v:textbox>
                </v:rect>
                <v:group id="Group 40" o:spid="_x0000_s1061" style="position:absolute;left:47974;top:-1357;width:7186;height:7154" coordorigin="47975,-1357" coordsize="4927,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41" o:spid="_x0000_s1062" style="position:absolute;flip:x;visibility:visible;mso-wrap-style:square" from="48782,2204" to="49944,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" strokecolor="#4472c4" strokeweight=".5pt">
                    <v:stroke joinstyle="miter"/>
                  </v:line>
                  <v:line id="Straight Connector 42" o:spid="_x0000_s1063" style="position:absolute;flip:x;visibility:visible;mso-wrap-style:square" from="49285,2443" to="50448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" strokecolor="#4472c4" strokeweight=".5pt">
                    <v:stroke joinstyle="miter"/>
                  </v:line>
                  <v:shape id="Text Box 21" o:spid="_x0000_s1064" type="#_x0000_t202" style="position:absolute;left:47975;top:-1357;width:492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1BB9F74" w14:textId="77777777" w:rsidR="008E1033" w:rsidRDefault="008E1033" w:rsidP="008E1033">
                          <w:pPr>
                            <w:pStyle w:val="NormalWeb"/>
                            <w:bidi/>
                            <w:spacing w:before="0" w:beforeAutospacing="0" w:after="160" w:afterAutospacing="0" w:line="256" w:lineRule="auto"/>
                            <w:jc w:val="right"/>
                          </w:pPr>
                          <w:r>
                            <w:rPr>
                              <w:rFonts w:asciiTheme="minorHAnsi" w:eastAsia="Calibri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  <w:rtl/>
                              <w:lang w:bidi="ar-SY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rect id="Rectangle 44" o:spid="_x0000_s1065" style="position:absolute;left:46191;top:10725;width:22660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" fillcolor="#4472c4" strokecolor="window" strokeweight="1.5pt">
                  <v:textbox>
                    <w:txbxContent>
                      <w:p w14:paraId="0DA979A9" w14:textId="6E1C719E" w:rsidR="008E1033" w:rsidRDefault="008E1033" w:rsidP="004E6A93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دارا</w:t>
                        </w:r>
                        <w:r w:rsidR="004E6A93">
                          <w:rPr>
                            <w:rFonts w:asciiTheme="minorHAnsi" w:hAnsi="Arial" w:cstheme="minorBidi" w:hint="cs"/>
                            <w:color w:val="FFFFFF" w:themeColor="background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ت</w:t>
                        </w:r>
                        <w:r>
                          <w:rPr>
                            <w:rFonts w:asciiTheme="minorHAnsi" w:hAnsi="Arial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 xml:space="preserve"> </w:t>
                        </w:r>
                        <w:r w:rsidR="004E6A93">
                          <w:rPr>
                            <w:rFonts w:asciiTheme="minorHAnsi" w:hAnsi="Arial" w:cstheme="minorBidi" w:hint="cs"/>
                            <w:color w:val="FFFFFF" w:themeColor="background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ال</w:t>
                        </w:r>
                        <w:r>
                          <w:rPr>
                            <w:rFonts w:asciiTheme="minorHAnsi" w:hAnsi="Arial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قيادة المحركات</w:t>
                        </w:r>
                      </w:p>
                    </w:txbxContent>
                  </v:textbox>
                </v:rect>
                <v:shape id="Connector: Elbow 137" o:spid="_x0000_s1066" type="#_x0000_t34" style="position:absolute;left:8735;top:10414;width:5187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" strokecolor="#4472c4" strokeweight=".5pt">
                  <v:stroke endarrow="block"/>
                  <o:lock v:ext="edit" shapetype="f"/>
                </v:shape>
                <v:rect id="Rectangle 46" o:spid="_x0000_s1067" style="position:absolute;left:3758;top:13007;width:15142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" filled="f" strokecolor="#2f528f" strokeweight="1pt">
                  <v:textbox>
                    <w:txbxContent>
                      <w:p w14:paraId="3D10A2A2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خافض جهد</w:t>
                        </w:r>
                      </w:p>
                      <w:p w14:paraId="423BE64F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5v </w:t>
                        </w:r>
                      </w:p>
                    </w:txbxContent>
                  </v:textbox>
                </v:rect>
                <v:shape id="Straight Arrow Connector 47" o:spid="_x0000_s1068" type="#_x0000_t32" style="position:absolute;left:22659;top:4227;width:4213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" strokecolor="#4472c4" strokeweight=".5pt">
                  <v:stroke endarrow="block" joinstyle="miter"/>
                </v:shape>
                <v:rect id="Rectangle 48" o:spid="_x0000_s1069" style="position:absolute;left:26872;top:21227;width:15087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" filled="f" strokecolor="#2f528f" strokeweight="1pt">
                  <v:textbox>
                    <w:txbxContent>
                      <w:p w14:paraId="733F8C95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موزع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3" o:spid="_x0000_s1070" type="#_x0000_t33" style="position:absolute;left:16787;top:14734;width:4628;height:155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" strokecolor="#4472c4" strokeweight=".5pt">
                  <v:stroke endarrow="block"/>
                </v:shape>
                <v:shape id="Connector: Elbow 166" o:spid="_x0000_s1071" type="#_x0000_t34" style="position:absolute;left:41959;top:14318;width:4232;height:105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" strokecolor="#4472c4" strokeweight=".5pt">
                  <v:stroke endarrow="block"/>
                  <o:lock v:ext="edit" shapetype="f"/>
                </v:shape>
                <v:shape id="Connector: Elbow 169" o:spid="_x0000_s1072" type="#_x0000_t33" style="position:absolute;left:41959;top:4244;width:15562;height:64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" strokecolor="#4472c4" strokeweight=".5pt">
                  <v:stroke endarrow="block"/>
                </v:shape>
                <v:group id="Group 52" o:spid="_x0000_s1073" style="position:absolute;left:38851;top:16577;width:7185;height:5212" coordorigin="39491,16577" coordsize="4927,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Straight Connector 53" o:spid="_x0000_s1074" style="position:absolute;flip:x;visibility:visible;mso-wrap-style:square" from="42300,18195" to="43462,2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" strokecolor="#4472c4" strokeweight=".5pt">
                    <v:stroke joinstyle="miter"/>
                  </v:line>
                  <v:line id="Straight Connector 54" o:spid="_x0000_s1075" style="position:absolute;flip:x;visibility:visible;mso-wrap-style:square" from="42803,18434" to="43966,2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" strokecolor="#4472c4" strokeweight=".5pt">
                    <v:stroke joinstyle="miter"/>
                  </v:line>
                  <v:shape id="Text Box 21" o:spid="_x0000_s1076" type="#_x0000_t202" style="position:absolute;left:39491;top:16577;width:492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10E45BD7" w14:textId="77777777" w:rsidR="008E1033" w:rsidRDefault="008E1033" w:rsidP="008E1033">
                          <w:pPr>
                            <w:pStyle w:val="NormalWeb"/>
                            <w:bidi/>
                            <w:spacing w:before="0" w:beforeAutospacing="0" w:after="160" w:afterAutospacing="0" w:line="256" w:lineRule="auto"/>
                            <w:jc w:val="right"/>
                          </w:pPr>
                          <w:r>
                            <w:rPr>
                              <w:rFonts w:asciiTheme="minorHAnsi" w:eastAsia="Calibri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  <w:rtl/>
                              <w:lang w:bidi="ar-SY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rect id="Rectangle 56" o:spid="_x0000_s1077" style="position:absolute;left:85816;top:-6108;width:32973;height:21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" filled="f" strokecolor="#2f528f" strokeweight="1pt">
                  <v:textbox>
                    <w:txbxContent>
                      <w:p w14:paraId="63472984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 mega Arduino</w:t>
                        </w:r>
                      </w:p>
                    </w:txbxContent>
                  </v:textbox>
                </v:rect>
                <v:rect id="Rectangle 57" o:spid="_x0000_s1078" style="position:absolute;left:94233;top:21564;width:15087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" filled="f" strokecolor="#2f528f" strokeweight="1pt">
                  <v:textbox>
                    <w:txbxContent>
                      <w:p w14:paraId="651D9CBB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موزع</w:t>
                        </w:r>
                      </w:p>
                    </w:txbxContent>
                  </v:textbox>
                </v:rect>
                <v:shape id="Connector: Elbow 184" o:spid="_x0000_s1079" type="#_x0000_t34" style="position:absolute;left:98771;top:18560;width:6009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" strokecolor="#4472c4" strokeweight=".5pt">
                  <v:stroke endarrow="block"/>
                </v:shape>
                <v:line id="Straight Connector 59" o:spid="_x0000_s1080" style="position:absolute;flip:x;visibility:visible;mso-wrap-style:square" from="100423,17415" to="103130,18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" strokecolor="#4472c4" strokeweight=".5pt">
                  <v:stroke joinstyle="miter"/>
                </v:line>
                <v:line id="Straight Connector 60" o:spid="_x0000_s1081" style="position:absolute;flip:x;visibility:visible;mso-wrap-style:square" from="100423,18133" to="103130,1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" strokecolor="#4472c4" strokeweight=".5pt">
                  <v:stroke joinstyle="miter"/>
                </v:line>
                <v:shape id="Connector: Elbow 193" o:spid="_x0000_s1082" type="#_x0000_t34" style="position:absolute;left:68851;top:14318;width:25382;height:108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" strokecolor="#4472c4" strokeweight=".5pt">
                  <v:stroke endarrow="block"/>
                </v:shape>
                <v:shape id="Text Box 21" o:spid="_x0000_s1083" type="#_x0000_t202" style="position:absolute;left:95326;top:16996;width:5693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2FBC8EC4" w14:textId="77777777" w:rsidR="008E1033" w:rsidRDefault="008E1033" w:rsidP="008E1033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48 </w:t>
                        </w:r>
                        <w:proofErr w:type="spellStart"/>
                        <w:r>
                          <w:rPr>
                            <w:rFonts w:asciiTheme="minorHAnsi" w:eastAsia="Calibri" w:hAnsi="Calibri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digi</w:t>
                        </w:r>
                        <w:proofErr w:type="spellEnd"/>
                      </w:p>
                    </w:txbxContent>
                  </v:textbox>
                </v:shape>
                <v:group id="Group 63" o:spid="_x0000_s1084" style="position:absolute;left:84359;top:19902;width:7186;height:7051" coordorigin="84360,19902" coordsize="4927,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Straight Connector 64" o:spid="_x0000_s1085" style="position:absolute;flip:x;visibility:visible;mso-wrap-style:square" from="85167,23359" to="86330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" strokecolor="#4472c4" strokeweight=".5pt">
                    <v:stroke joinstyle="miter"/>
                  </v:line>
                  <v:line id="Straight Connector 65" o:spid="_x0000_s1086" style="position:absolute;flip:x;visibility:visible;mso-wrap-style:square" from="85670,23598" to="86833,2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" strokecolor="#4472c4" strokeweight=".5pt">
                    <v:stroke joinstyle="miter"/>
                  </v:line>
                  <v:shape id="Text Box 21" o:spid="_x0000_s1087" type="#_x0000_t202" style="position:absolute;left:84360;top:19902;width:4927;height:4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5CD42C29" w14:textId="77777777" w:rsidR="008E1033" w:rsidRDefault="008E1033" w:rsidP="008E1033">
                          <w:pPr>
                            <w:pStyle w:val="NormalWeb"/>
                            <w:bidi/>
                            <w:spacing w:before="0" w:beforeAutospacing="0" w:after="160" w:afterAutospacing="0" w:line="256" w:lineRule="auto"/>
                            <w:jc w:val="right"/>
                          </w:pPr>
                          <w:r>
                            <w:rPr>
                              <w:rFonts w:asciiTheme="minorHAnsi" w:eastAsia="Calibri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120</w:t>
                          </w:r>
                        </w:p>
                      </w:txbxContent>
                    </v:textbox>
                  </v:shape>
                </v:group>
                <v:rect id="Rectangle 67" o:spid="_x0000_s1088" style="position:absolute;left:83935;top:32712;width:15086;height: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" filled="f" strokecolor="#2f528f" strokeweight="1pt">
                  <v:textbox>
                    <w:txbxContent>
                      <w:p w14:paraId="22819A2C" w14:textId="77777777" w:rsidR="008E1033" w:rsidRDefault="008E1033" w:rsidP="008E103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  <w:lang w:bidi="ar-SY"/>
                          </w:rPr>
                          <w:t>موزع</w:t>
                        </w:r>
                      </w:p>
                    </w:txbxContent>
                  </v:textbox>
                </v:rect>
                <v:shape id="Connector: Elbow 201" o:spid="_x0000_s1089" type="#_x0000_t34" style="position:absolute;left:97819;top:17087;width:20409;height:180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" adj="21576" strokecolor="#4472c4" strokeweight=".5pt">
                  <v:stroke endarrow="block"/>
                </v:shape>
                <v:shape id="Connector: Elbow 204" o:spid="_x0000_s1090" type="#_x0000_t33" style="position:absolute;left:57521;top:17910;width:26414;height:18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" strokecolor="#4472c4" strokeweight=".5pt">
                  <v:stroke endarrow="block"/>
                  <o:lock v:ext="edit" shapetype="f"/>
                </v:shape>
                <v:group id="Group 70" o:spid="_x0000_s1091" style="position:absolute;left:70516;top:31025;width:7185;height:7155" coordorigin="70559,31025" coordsize="4927,7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Straight Connector 71" o:spid="_x0000_s1092" style="position:absolute;flip:x;visibility:visible;mso-wrap-style:square" from="71459,34586" to="72621,37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" strokecolor="#4472c4" strokeweight=".5pt">
                    <v:stroke joinstyle="miter"/>
                  </v:line>
                  <v:line id="Straight Connector 72" o:spid="_x0000_s1093" style="position:absolute;flip:x;visibility:visible;mso-wrap-style:square" from="71962,34825" to="73125,38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" strokecolor="#4472c4" strokeweight=".5pt">
                    <v:stroke joinstyle="miter"/>
                  </v:line>
                  <v:shape id="Text Box 21" o:spid="_x0000_s1094" type="#_x0000_t202" style="position:absolute;left:70559;top:31025;width:492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7C71559F" w14:textId="77777777" w:rsidR="008E1033" w:rsidRDefault="008E1033" w:rsidP="008E1033">
                          <w:pPr>
                            <w:pStyle w:val="NormalWeb"/>
                            <w:bidi/>
                            <w:spacing w:before="0" w:beforeAutospacing="0" w:after="160" w:afterAutospacing="0" w:line="256" w:lineRule="auto"/>
                            <w:jc w:val="right"/>
                          </w:pPr>
                          <w:r>
                            <w:rPr>
                              <w:rFonts w:asciiTheme="minorHAnsi" w:eastAsia="Calibri" w:hAnsi="Calibri" w:cs="Arial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60</w:t>
                          </w:r>
                        </w:p>
                      </w:txbxContent>
                    </v:textbox>
                  </v:shape>
                </v:group>
                <v:line id="Straight Connector 74" o:spid="_x0000_s1095" style="position:absolute;flip:x;visibility:visible;mso-wrap-style:square" from="115475,28354" to="118181,29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" strokecolor="#4472c4" strokeweight=".5pt">
                  <v:stroke joinstyle="miter"/>
                </v:line>
                <v:line id="Straight Connector 75" o:spid="_x0000_s1096" style="position:absolute;flip:x;visibility:visible;mso-wrap-style:square" from="115595,29112" to="118301,30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" strokecolor="#4472c4" strokeweight=".5pt">
                  <v:stroke joinstyle="miter"/>
                </v:line>
                <v:shape id="Text Box 21" o:spid="_x0000_s1097" type="#_x0000_t202" style="position:absolute;left:112236;top:28413;width:569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3770DE35" w14:textId="77777777" w:rsidR="008E1033" w:rsidRDefault="008E1033" w:rsidP="008E1033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Theme="minorHAnsi" w:eastAsia="Calibri" w:hAnsi="Calibri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24 </w:t>
                        </w:r>
                        <w:proofErr w:type="spellStart"/>
                        <w:r>
                          <w:rPr>
                            <w:rFonts w:asciiTheme="minorHAnsi" w:eastAsia="Calibri" w:hAnsi="Calibri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pwm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D2FC4A" w14:textId="77777777" w:rsidR="008E1033" w:rsidRPr="007E7295" w:rsidRDefault="008E1033" w:rsidP="004D63F2">
      <w:pPr>
        <w:rPr>
          <w:lang w:bidi="ar-SA"/>
        </w:rPr>
      </w:pPr>
    </w:p>
    <w:sectPr w:rsidR="008E1033" w:rsidRPr="007E7295" w:rsidSect="00F45E49">
      <w:footerReference w:type="default" r:id="rId13"/>
      <w:pgSz w:w="11906" w:h="16838" w:code="9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F6B4D" w14:textId="77777777" w:rsidR="00AA3F71" w:rsidRDefault="00AA3F71" w:rsidP="00681D40">
      <w:pPr>
        <w:spacing w:after="0" w:line="240" w:lineRule="auto"/>
      </w:pPr>
      <w:r>
        <w:separator/>
      </w:r>
    </w:p>
  </w:endnote>
  <w:endnote w:type="continuationSeparator" w:id="0">
    <w:p w14:paraId="7D091356" w14:textId="77777777" w:rsidR="00AA3F71" w:rsidRDefault="00AA3F71" w:rsidP="0068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cen Liner Printou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Hacen Tunisia Bd">
    <w:altName w:val="Arial"/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Tajawal">
    <w:panose1 w:val="00000800000000000000"/>
    <w:charset w:val="00"/>
    <w:family w:val="auto"/>
    <w:pitch w:val="variable"/>
    <w:sig w:usb0="8000202F" w:usb1="9000204A" w:usb2="00000008" w:usb3="00000000" w:csb0="00000041" w:csb1="00000000"/>
  </w:font>
  <w:font w:name="Hacen Liner Screen B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GE SS Two Bold">
    <w:altName w:val="Sakkal Majalla"/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ij Nassim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PT Bold Heading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03AD0" w14:textId="0DBB0F40" w:rsidR="00D44988" w:rsidRPr="0036653F" w:rsidRDefault="00D44988" w:rsidP="0036653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52819">
      <w:rPr>
        <w:caps/>
        <w:noProof/>
        <w:color w:val="5B9BD5" w:themeColor="accent1"/>
        <w:rtl/>
      </w:rPr>
      <w:t>2</w:t>
    </w:r>
    <w:r>
      <w:rPr>
        <w:caps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2CD11" w14:textId="77777777" w:rsidR="00AA3F71" w:rsidRDefault="00AA3F71" w:rsidP="00681D40">
      <w:pPr>
        <w:spacing w:after="0" w:line="240" w:lineRule="auto"/>
      </w:pPr>
      <w:r>
        <w:separator/>
      </w:r>
    </w:p>
  </w:footnote>
  <w:footnote w:type="continuationSeparator" w:id="0">
    <w:p w14:paraId="36B15F96" w14:textId="77777777" w:rsidR="00AA3F71" w:rsidRDefault="00AA3F71" w:rsidP="0068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181"/>
    <w:multiLevelType w:val="hybridMultilevel"/>
    <w:tmpl w:val="2CF885B6"/>
    <w:lvl w:ilvl="0" w:tplc="DDAA7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EA3"/>
    <w:multiLevelType w:val="hybridMultilevel"/>
    <w:tmpl w:val="BA5C0F40"/>
    <w:lvl w:ilvl="0" w:tplc="1F1A90C6">
      <w:numFmt w:val="bullet"/>
      <w:lvlText w:val="-"/>
      <w:lvlJc w:val="left"/>
      <w:pPr>
        <w:ind w:left="360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52CB1"/>
    <w:multiLevelType w:val="hybridMultilevel"/>
    <w:tmpl w:val="3FCCE952"/>
    <w:lvl w:ilvl="0" w:tplc="3C3C12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2E50"/>
    <w:multiLevelType w:val="hybridMultilevel"/>
    <w:tmpl w:val="7BC49A48"/>
    <w:lvl w:ilvl="0" w:tplc="29C23D2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F0007"/>
    <w:multiLevelType w:val="hybridMultilevel"/>
    <w:tmpl w:val="48009AD2"/>
    <w:lvl w:ilvl="0" w:tplc="D472BB7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03E5A"/>
    <w:multiLevelType w:val="hybridMultilevel"/>
    <w:tmpl w:val="76B0DF94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5E6FD2"/>
    <w:multiLevelType w:val="hybridMultilevel"/>
    <w:tmpl w:val="E8E412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D2A71"/>
    <w:multiLevelType w:val="hybridMultilevel"/>
    <w:tmpl w:val="EF72A720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16914FE"/>
    <w:multiLevelType w:val="hybridMultilevel"/>
    <w:tmpl w:val="DD9A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E6938"/>
    <w:multiLevelType w:val="hybridMultilevel"/>
    <w:tmpl w:val="80ACA662"/>
    <w:lvl w:ilvl="0" w:tplc="1F1A90C6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1D627106"/>
    <w:multiLevelType w:val="hybridMultilevel"/>
    <w:tmpl w:val="1E561200"/>
    <w:lvl w:ilvl="0" w:tplc="5B02B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36803"/>
    <w:multiLevelType w:val="hybridMultilevel"/>
    <w:tmpl w:val="AA6A2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42017"/>
    <w:multiLevelType w:val="hybridMultilevel"/>
    <w:tmpl w:val="30C8D8B6"/>
    <w:lvl w:ilvl="0" w:tplc="6226A4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70851"/>
    <w:multiLevelType w:val="hybridMultilevel"/>
    <w:tmpl w:val="3CF2A3A0"/>
    <w:lvl w:ilvl="0" w:tplc="D07845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C034E"/>
    <w:multiLevelType w:val="hybridMultilevel"/>
    <w:tmpl w:val="63AE879A"/>
    <w:lvl w:ilvl="0" w:tplc="1B0CF7DC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05131"/>
    <w:multiLevelType w:val="hybridMultilevel"/>
    <w:tmpl w:val="5700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31DA1"/>
    <w:multiLevelType w:val="hybridMultilevel"/>
    <w:tmpl w:val="CB0E7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3E8A7DE8"/>
    <w:multiLevelType w:val="hybridMultilevel"/>
    <w:tmpl w:val="635A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C721A"/>
    <w:multiLevelType w:val="hybridMultilevel"/>
    <w:tmpl w:val="23748336"/>
    <w:lvl w:ilvl="0" w:tplc="1B0CF7DC">
      <w:start w:val="1"/>
      <w:numFmt w:val="decimal"/>
      <w:lvlText w:val="%1.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7B761D"/>
    <w:multiLevelType w:val="hybridMultilevel"/>
    <w:tmpl w:val="8DFA32DA"/>
    <w:lvl w:ilvl="0" w:tplc="C15A47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D3085E"/>
    <w:multiLevelType w:val="hybridMultilevel"/>
    <w:tmpl w:val="4C0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F3F0F"/>
    <w:multiLevelType w:val="hybridMultilevel"/>
    <w:tmpl w:val="A808B4AA"/>
    <w:lvl w:ilvl="0" w:tplc="8CFAD712">
      <w:start w:val="5"/>
      <w:numFmt w:val="decimal"/>
      <w:lvlText w:val="%1."/>
      <w:lvlJc w:val="left"/>
      <w:pPr>
        <w:ind w:left="36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2CE1C">
      <w:start w:val="2"/>
      <w:numFmt w:val="decimal"/>
      <w:lvlText w:val="%2-"/>
      <w:lvlJc w:val="left"/>
      <w:pPr>
        <w:ind w:left="452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F67ED8">
      <w:start w:val="1"/>
      <w:numFmt w:val="lowerRoman"/>
      <w:lvlText w:val="%3"/>
      <w:lvlJc w:val="left"/>
      <w:pPr>
        <w:ind w:left="14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6CFEEA">
      <w:start w:val="1"/>
      <w:numFmt w:val="decimal"/>
      <w:lvlText w:val="%4"/>
      <w:lvlJc w:val="left"/>
      <w:pPr>
        <w:ind w:left="21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A40AB4">
      <w:start w:val="1"/>
      <w:numFmt w:val="lowerLetter"/>
      <w:lvlText w:val="%5"/>
      <w:lvlJc w:val="left"/>
      <w:pPr>
        <w:ind w:left="288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90E410">
      <w:start w:val="1"/>
      <w:numFmt w:val="lowerRoman"/>
      <w:lvlText w:val="%6"/>
      <w:lvlJc w:val="left"/>
      <w:pPr>
        <w:ind w:left="360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60C44">
      <w:start w:val="1"/>
      <w:numFmt w:val="decimal"/>
      <w:lvlText w:val="%7"/>
      <w:lvlJc w:val="left"/>
      <w:pPr>
        <w:ind w:left="432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88D1C">
      <w:start w:val="1"/>
      <w:numFmt w:val="lowerLetter"/>
      <w:lvlText w:val="%8"/>
      <w:lvlJc w:val="left"/>
      <w:pPr>
        <w:ind w:left="504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2A98E">
      <w:start w:val="1"/>
      <w:numFmt w:val="lowerRoman"/>
      <w:lvlText w:val="%9"/>
      <w:lvlJc w:val="left"/>
      <w:pPr>
        <w:ind w:left="5761"/>
      </w:pPr>
      <w:rPr>
        <w:rFonts w:ascii="Simplified Arabic" w:eastAsia="Simplified Arabic" w:hAnsi="Simplified Arabic" w:cs="Simplified Arabic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232517"/>
    <w:multiLevelType w:val="hybridMultilevel"/>
    <w:tmpl w:val="ADF2C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023EF"/>
    <w:multiLevelType w:val="hybridMultilevel"/>
    <w:tmpl w:val="19AA0B6A"/>
    <w:lvl w:ilvl="0" w:tplc="9070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749B6"/>
    <w:multiLevelType w:val="hybridMultilevel"/>
    <w:tmpl w:val="EFCAC6A8"/>
    <w:lvl w:ilvl="0" w:tplc="D71AB07A">
      <w:start w:val="1"/>
      <w:numFmt w:val="decimal"/>
      <w:lvlText w:val="%1."/>
      <w:lvlJc w:val="left"/>
      <w:pPr>
        <w:ind w:left="720" w:hanging="360"/>
      </w:pPr>
      <w:rPr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B66F2"/>
    <w:multiLevelType w:val="hybridMultilevel"/>
    <w:tmpl w:val="25D841DC"/>
    <w:lvl w:ilvl="0" w:tplc="29A27FAA">
      <w:numFmt w:val="bullet"/>
      <w:lvlText w:val="-"/>
      <w:lvlJc w:val="left"/>
      <w:pPr>
        <w:ind w:left="360" w:hanging="360"/>
      </w:pPr>
      <w:rPr>
        <w:rFonts w:ascii="Hacen Tunisia Bd" w:eastAsiaTheme="minorHAnsi" w:hAnsi="Hacen Tunisia Bd" w:cs="Hacen Tunisia B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DF2015"/>
    <w:multiLevelType w:val="hybridMultilevel"/>
    <w:tmpl w:val="1628511A"/>
    <w:lvl w:ilvl="0" w:tplc="E93A0974">
      <w:numFmt w:val="bullet"/>
      <w:lvlText w:val="-"/>
      <w:lvlJc w:val="left"/>
      <w:pPr>
        <w:ind w:left="72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65FC6"/>
    <w:multiLevelType w:val="hybridMultilevel"/>
    <w:tmpl w:val="75885CCC"/>
    <w:lvl w:ilvl="0" w:tplc="7CCE6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F7CBC"/>
    <w:multiLevelType w:val="hybridMultilevel"/>
    <w:tmpl w:val="16680F02"/>
    <w:lvl w:ilvl="0" w:tplc="3F6C95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267EB"/>
    <w:multiLevelType w:val="hybridMultilevel"/>
    <w:tmpl w:val="DBA83522"/>
    <w:lvl w:ilvl="0" w:tplc="B184C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E77146"/>
    <w:multiLevelType w:val="hybridMultilevel"/>
    <w:tmpl w:val="78EE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1" w15:restartNumberingAfterBreak="0">
    <w:nsid w:val="6EC422AB"/>
    <w:multiLevelType w:val="multilevel"/>
    <w:tmpl w:val="C14C32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35E388B"/>
    <w:multiLevelType w:val="hybridMultilevel"/>
    <w:tmpl w:val="4EA8162A"/>
    <w:lvl w:ilvl="0" w:tplc="A26C993A">
      <w:numFmt w:val="bullet"/>
      <w:lvlText w:val="-"/>
      <w:lvlJc w:val="left"/>
      <w:pPr>
        <w:ind w:left="435" w:hanging="360"/>
      </w:pPr>
      <w:rPr>
        <w:rFonts w:ascii="Hacen Liner Printout" w:eastAsiaTheme="minorHAnsi" w:hAnsi="Hacen Liner Printout" w:cs="Hacen Liner Printo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90442"/>
    <w:multiLevelType w:val="hybridMultilevel"/>
    <w:tmpl w:val="2EAC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857F8"/>
    <w:multiLevelType w:val="hybridMultilevel"/>
    <w:tmpl w:val="7810607E"/>
    <w:lvl w:ilvl="0" w:tplc="771E3D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21"/>
  </w:num>
  <w:num w:numId="3">
    <w:abstractNumId w:val="5"/>
  </w:num>
  <w:num w:numId="4">
    <w:abstractNumId w:val="14"/>
  </w:num>
  <w:num w:numId="5">
    <w:abstractNumId w:val="18"/>
  </w:num>
  <w:num w:numId="6">
    <w:abstractNumId w:val="23"/>
  </w:num>
  <w:num w:numId="7">
    <w:abstractNumId w:val="13"/>
  </w:num>
  <w:num w:numId="8">
    <w:abstractNumId w:val="9"/>
  </w:num>
  <w:num w:numId="9">
    <w:abstractNumId w:val="32"/>
  </w:num>
  <w:num w:numId="10">
    <w:abstractNumId w:val="16"/>
  </w:num>
  <w:num w:numId="11">
    <w:abstractNumId w:val="34"/>
  </w:num>
  <w:num w:numId="12">
    <w:abstractNumId w:val="0"/>
  </w:num>
  <w:num w:numId="13">
    <w:abstractNumId w:val="1"/>
  </w:num>
  <w:num w:numId="14">
    <w:abstractNumId w:val="27"/>
  </w:num>
  <w:num w:numId="15">
    <w:abstractNumId w:val="12"/>
  </w:num>
  <w:num w:numId="16">
    <w:abstractNumId w:val="28"/>
  </w:num>
  <w:num w:numId="17">
    <w:abstractNumId w:val="24"/>
  </w:num>
  <w:num w:numId="18">
    <w:abstractNumId w:val="20"/>
  </w:num>
  <w:num w:numId="19">
    <w:abstractNumId w:val="8"/>
  </w:num>
  <w:num w:numId="20">
    <w:abstractNumId w:val="3"/>
  </w:num>
  <w:num w:numId="21">
    <w:abstractNumId w:val="2"/>
  </w:num>
  <w:num w:numId="22">
    <w:abstractNumId w:val="4"/>
  </w:num>
  <w:num w:numId="23">
    <w:abstractNumId w:val="31"/>
  </w:num>
  <w:num w:numId="24">
    <w:abstractNumId w:val="29"/>
  </w:num>
  <w:num w:numId="25">
    <w:abstractNumId w:val="33"/>
  </w:num>
  <w:num w:numId="26">
    <w:abstractNumId w:val="10"/>
  </w:num>
  <w:num w:numId="27">
    <w:abstractNumId w:val="19"/>
  </w:num>
  <w:num w:numId="28">
    <w:abstractNumId w:val="30"/>
  </w:num>
  <w:num w:numId="29">
    <w:abstractNumId w:val="17"/>
  </w:num>
  <w:num w:numId="30">
    <w:abstractNumId w:val="25"/>
  </w:num>
  <w:num w:numId="31">
    <w:abstractNumId w:val="22"/>
  </w:num>
  <w:num w:numId="32">
    <w:abstractNumId w:val="15"/>
  </w:num>
  <w:num w:numId="33">
    <w:abstractNumId w:val="7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E1"/>
    <w:rsid w:val="00011A12"/>
    <w:rsid w:val="00011BA9"/>
    <w:rsid w:val="00013D5D"/>
    <w:rsid w:val="00024777"/>
    <w:rsid w:val="00061EC1"/>
    <w:rsid w:val="000A140F"/>
    <w:rsid w:val="000A7A32"/>
    <w:rsid w:val="000F3B99"/>
    <w:rsid w:val="000F7B6B"/>
    <w:rsid w:val="00103A81"/>
    <w:rsid w:val="00106599"/>
    <w:rsid w:val="00120A6F"/>
    <w:rsid w:val="0014036F"/>
    <w:rsid w:val="00181546"/>
    <w:rsid w:val="001947A5"/>
    <w:rsid w:val="001A0779"/>
    <w:rsid w:val="001A2163"/>
    <w:rsid w:val="001A6B5E"/>
    <w:rsid w:val="001B0C93"/>
    <w:rsid w:val="001D287C"/>
    <w:rsid w:val="002116A1"/>
    <w:rsid w:val="00217D7E"/>
    <w:rsid w:val="00220445"/>
    <w:rsid w:val="002314AB"/>
    <w:rsid w:val="0023498B"/>
    <w:rsid w:val="00236B21"/>
    <w:rsid w:val="00236EF7"/>
    <w:rsid w:val="0024067C"/>
    <w:rsid w:val="002858D8"/>
    <w:rsid w:val="002933DF"/>
    <w:rsid w:val="002B55B9"/>
    <w:rsid w:val="002B7EA4"/>
    <w:rsid w:val="002D2CE4"/>
    <w:rsid w:val="002D4447"/>
    <w:rsid w:val="002D4AF4"/>
    <w:rsid w:val="002E2858"/>
    <w:rsid w:val="00355502"/>
    <w:rsid w:val="00362C80"/>
    <w:rsid w:val="0036653F"/>
    <w:rsid w:val="0038164C"/>
    <w:rsid w:val="00384386"/>
    <w:rsid w:val="003843C9"/>
    <w:rsid w:val="00395352"/>
    <w:rsid w:val="003B0C9E"/>
    <w:rsid w:val="003E1B56"/>
    <w:rsid w:val="003E48A0"/>
    <w:rsid w:val="00435351"/>
    <w:rsid w:val="00447979"/>
    <w:rsid w:val="00451337"/>
    <w:rsid w:val="004A0246"/>
    <w:rsid w:val="004D63F2"/>
    <w:rsid w:val="004E5A11"/>
    <w:rsid w:val="004E6A93"/>
    <w:rsid w:val="004F154B"/>
    <w:rsid w:val="0050232E"/>
    <w:rsid w:val="00513770"/>
    <w:rsid w:val="00515C8E"/>
    <w:rsid w:val="00530737"/>
    <w:rsid w:val="00585D48"/>
    <w:rsid w:val="00593D05"/>
    <w:rsid w:val="005A55C0"/>
    <w:rsid w:val="005A64AC"/>
    <w:rsid w:val="005A740D"/>
    <w:rsid w:val="005B7C35"/>
    <w:rsid w:val="005E6B33"/>
    <w:rsid w:val="00653A60"/>
    <w:rsid w:val="0066355F"/>
    <w:rsid w:val="00681D40"/>
    <w:rsid w:val="00683035"/>
    <w:rsid w:val="006916FC"/>
    <w:rsid w:val="006C4B55"/>
    <w:rsid w:val="00725AF7"/>
    <w:rsid w:val="00725E80"/>
    <w:rsid w:val="00743E8E"/>
    <w:rsid w:val="00752819"/>
    <w:rsid w:val="00777BE4"/>
    <w:rsid w:val="00782AC2"/>
    <w:rsid w:val="007860F3"/>
    <w:rsid w:val="00796AA0"/>
    <w:rsid w:val="007A3A33"/>
    <w:rsid w:val="007C212E"/>
    <w:rsid w:val="007D71F2"/>
    <w:rsid w:val="007E7295"/>
    <w:rsid w:val="00812239"/>
    <w:rsid w:val="00823ED7"/>
    <w:rsid w:val="00844007"/>
    <w:rsid w:val="008923AB"/>
    <w:rsid w:val="00897782"/>
    <w:rsid w:val="008A1673"/>
    <w:rsid w:val="008C6E67"/>
    <w:rsid w:val="008E1033"/>
    <w:rsid w:val="00930DD0"/>
    <w:rsid w:val="0093436E"/>
    <w:rsid w:val="0097752F"/>
    <w:rsid w:val="00981BB9"/>
    <w:rsid w:val="00982B3E"/>
    <w:rsid w:val="00984CCC"/>
    <w:rsid w:val="009B6CAD"/>
    <w:rsid w:val="009C0446"/>
    <w:rsid w:val="009C1C5E"/>
    <w:rsid w:val="009C7E10"/>
    <w:rsid w:val="009E00F0"/>
    <w:rsid w:val="009E0DE4"/>
    <w:rsid w:val="00A61067"/>
    <w:rsid w:val="00A769A2"/>
    <w:rsid w:val="00A85D66"/>
    <w:rsid w:val="00AA3F71"/>
    <w:rsid w:val="00AB6D9C"/>
    <w:rsid w:val="00AF1255"/>
    <w:rsid w:val="00B45901"/>
    <w:rsid w:val="00B606AD"/>
    <w:rsid w:val="00B95676"/>
    <w:rsid w:val="00BC11C0"/>
    <w:rsid w:val="00BC3261"/>
    <w:rsid w:val="00BC592B"/>
    <w:rsid w:val="00C01C12"/>
    <w:rsid w:val="00C03630"/>
    <w:rsid w:val="00C109E1"/>
    <w:rsid w:val="00C166D2"/>
    <w:rsid w:val="00C6405B"/>
    <w:rsid w:val="00C74A6E"/>
    <w:rsid w:val="00C90166"/>
    <w:rsid w:val="00CB196C"/>
    <w:rsid w:val="00CB57E9"/>
    <w:rsid w:val="00CC40EA"/>
    <w:rsid w:val="00CD1C23"/>
    <w:rsid w:val="00CE09DE"/>
    <w:rsid w:val="00CF687F"/>
    <w:rsid w:val="00D0302A"/>
    <w:rsid w:val="00D052C0"/>
    <w:rsid w:val="00D06B78"/>
    <w:rsid w:val="00D332DA"/>
    <w:rsid w:val="00D35B3F"/>
    <w:rsid w:val="00D44988"/>
    <w:rsid w:val="00D81059"/>
    <w:rsid w:val="00D90E7A"/>
    <w:rsid w:val="00D919A2"/>
    <w:rsid w:val="00DA0164"/>
    <w:rsid w:val="00DA10AF"/>
    <w:rsid w:val="00DC17FF"/>
    <w:rsid w:val="00DE673B"/>
    <w:rsid w:val="00E0447B"/>
    <w:rsid w:val="00E16118"/>
    <w:rsid w:val="00E40CFA"/>
    <w:rsid w:val="00E55A29"/>
    <w:rsid w:val="00E61812"/>
    <w:rsid w:val="00E62320"/>
    <w:rsid w:val="00E648DF"/>
    <w:rsid w:val="00EC412B"/>
    <w:rsid w:val="00F1094D"/>
    <w:rsid w:val="00F458FB"/>
    <w:rsid w:val="00F45E49"/>
    <w:rsid w:val="00F50AFF"/>
    <w:rsid w:val="00F6083D"/>
    <w:rsid w:val="00F71AE1"/>
    <w:rsid w:val="00F85DAA"/>
    <w:rsid w:val="00F912FF"/>
    <w:rsid w:val="00FC7D1B"/>
    <w:rsid w:val="00FD35FE"/>
    <w:rsid w:val="00FD6227"/>
    <w:rsid w:val="00FF0FD1"/>
    <w:rsid w:val="00F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4F8D44"/>
  <w15:chartTrackingRefBased/>
  <w15:docId w15:val="{2A1FC293-F3F6-4A37-B47C-7F46403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13770"/>
    <w:pPr>
      <w:bidi/>
    </w:pPr>
    <w:rPr>
      <w:rFonts w:cs="Hacen Liner Screen Bd"/>
      <w:sz w:val="28"/>
      <w:szCs w:val="28"/>
      <w:lang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96C"/>
    <w:pPr>
      <w:keepNext/>
      <w:keepLines/>
      <w:numPr>
        <w:numId w:val="23"/>
      </w:numPr>
      <w:spacing w:before="240" w:after="0" w:line="276" w:lineRule="auto"/>
      <w:outlineLvl w:val="0"/>
    </w:pPr>
    <w:rPr>
      <w:rFonts w:asciiTheme="majorBidi" w:eastAsiaTheme="majorEastAsia" w:hAnsiTheme="majorBidi" w:cs="GE SS Two Bold"/>
      <w:b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60"/>
    <w:pPr>
      <w:keepNext/>
      <w:keepLines/>
      <w:numPr>
        <w:ilvl w:val="1"/>
        <w:numId w:val="23"/>
      </w:numPr>
      <w:spacing w:before="160" w:after="120"/>
      <w:outlineLvl w:val="1"/>
    </w:pPr>
    <w:rPr>
      <w:rFonts w:ascii="Calibri" w:eastAsia="Simplified Arabic" w:hAnsi="Calibri" w:cs="GE SS Two Bold"/>
      <w:b/>
      <w:color w:val="ED7D31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D1B"/>
    <w:pPr>
      <w:keepNext/>
      <w:keepLines/>
      <w:numPr>
        <w:ilvl w:val="2"/>
        <w:numId w:val="23"/>
      </w:numPr>
      <w:spacing w:before="40" w:after="0"/>
      <w:outlineLvl w:val="2"/>
    </w:pPr>
    <w:rPr>
      <w:rFonts w:ascii="Hacen Tunisia Bd" w:eastAsiaTheme="majorEastAsia" w:hAnsi="Hacen Tunisia Bd" w:cs="Hacen Tunisia Bd"/>
      <w:color w:val="1F4D78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320"/>
    <w:pPr>
      <w:keepNext/>
      <w:keepLines/>
      <w:numPr>
        <w:ilvl w:val="3"/>
        <w:numId w:val="23"/>
      </w:numPr>
      <w:spacing w:before="40" w:after="0"/>
      <w:outlineLvl w:val="3"/>
    </w:pPr>
    <w:rPr>
      <w:rFonts w:ascii="Hacen Tunisia Bd" w:eastAsiaTheme="majorEastAsia" w:hAnsi="Hacen Tunisia Bd" w:cs="Hacen Tunisia Bd"/>
      <w:color w:val="2E74B5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E49"/>
    <w:pPr>
      <w:keepNext/>
      <w:keepLines/>
      <w:spacing w:before="40" w:after="0"/>
      <w:outlineLvl w:val="4"/>
    </w:pPr>
    <w:rPr>
      <w:rFonts w:ascii="Hacen Tunisia Bd" w:eastAsiaTheme="majorEastAsia" w:hAnsi="Hacen Tunisia Bd" w:cs="Hacen Tunisia Bd"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49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49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49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96C"/>
    <w:rPr>
      <w:rFonts w:asciiTheme="majorBidi" w:eastAsiaTheme="majorEastAsia" w:hAnsiTheme="majorBidi" w:cs="GE SS Two Bold"/>
      <w:b/>
      <w:color w:val="2E74B5" w:themeColor="accent1" w:themeShade="BF"/>
      <w:sz w:val="36"/>
      <w:szCs w:val="36"/>
      <w:lang w:bidi="ar-SY"/>
    </w:rPr>
  </w:style>
  <w:style w:type="paragraph" w:styleId="TOCHeading">
    <w:name w:val="TOC Heading"/>
    <w:basedOn w:val="Heading1"/>
    <w:next w:val="Normal"/>
    <w:uiPriority w:val="39"/>
    <w:unhideWhenUsed/>
    <w:qFormat/>
    <w:rsid w:val="00981BB9"/>
    <w:pPr>
      <w:bidi w:val="0"/>
      <w:spacing w:line="259" w:lineRule="auto"/>
      <w:outlineLvl w:val="9"/>
    </w:pPr>
    <w:rPr>
      <w:rFonts w:cstheme="majorBidi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1C5E"/>
    <w:pPr>
      <w:tabs>
        <w:tab w:val="left" w:pos="386"/>
        <w:tab w:val="right" w:leader="dot" w:pos="9736"/>
      </w:tabs>
      <w:bidi w:val="0"/>
      <w:spacing w:after="100"/>
    </w:pPr>
    <w:rPr>
      <w:rFonts w:ascii="Hacen Tunisia Bd" w:hAnsi="Hacen Tunisia Bd" w:cs="Hacen Tunisia Bd"/>
    </w:rPr>
  </w:style>
  <w:style w:type="character" w:styleId="Hyperlink">
    <w:name w:val="Hyperlink"/>
    <w:basedOn w:val="DefaultParagraphFont"/>
    <w:uiPriority w:val="99"/>
    <w:unhideWhenUsed/>
    <w:rsid w:val="00981B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A60"/>
    <w:rPr>
      <w:rFonts w:ascii="Calibri" w:eastAsia="Simplified Arabic" w:hAnsi="Calibri" w:cs="GE SS Two Bold"/>
      <w:b/>
      <w:color w:val="ED7D31" w:themeColor="accent2"/>
      <w:sz w:val="32"/>
      <w:szCs w:val="32"/>
      <w:lang w:bidi="ar-SY"/>
    </w:rPr>
  </w:style>
  <w:style w:type="paragraph" w:styleId="Title">
    <w:name w:val="Title"/>
    <w:basedOn w:val="Normal"/>
    <w:next w:val="Normal"/>
    <w:link w:val="TitleChar"/>
    <w:uiPriority w:val="10"/>
    <w:qFormat/>
    <w:rsid w:val="00981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BB9"/>
    <w:rPr>
      <w:rFonts w:asciiTheme="majorHAnsi" w:eastAsiaTheme="majorEastAsia" w:hAnsiTheme="majorHAnsi" w:cstheme="majorBidi"/>
      <w:spacing w:val="-10"/>
      <w:kern w:val="28"/>
      <w:sz w:val="56"/>
      <w:szCs w:val="56"/>
      <w:lang w:bidi="ar-SY"/>
    </w:rPr>
  </w:style>
  <w:style w:type="paragraph" w:styleId="ListParagraph">
    <w:name w:val="List Paragraph"/>
    <w:aliases w:val="List Paragraph1"/>
    <w:basedOn w:val="Normal"/>
    <w:next w:val="NoSpacing"/>
    <w:uiPriority w:val="34"/>
    <w:qFormat/>
    <w:rsid w:val="006916FC"/>
    <w:pPr>
      <w:spacing w:line="276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403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7D1B"/>
    <w:rPr>
      <w:rFonts w:ascii="Hacen Tunisia Bd" w:eastAsiaTheme="majorEastAsia" w:hAnsi="Hacen Tunisia Bd" w:cs="Hacen Tunisia Bd"/>
      <w:color w:val="1F4D78" w:themeColor="accent1" w:themeShade="7F"/>
      <w:sz w:val="32"/>
      <w:szCs w:val="32"/>
      <w:lang w:bidi="ar-SY"/>
    </w:rPr>
  </w:style>
  <w:style w:type="paragraph" w:styleId="NormalWeb">
    <w:name w:val="Normal (Web)"/>
    <w:basedOn w:val="Normal"/>
    <w:uiPriority w:val="99"/>
    <w:unhideWhenUsed/>
    <w:rsid w:val="00FC7D1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F7B6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2320"/>
    <w:rPr>
      <w:rFonts w:ascii="Hacen Tunisia Bd" w:eastAsiaTheme="majorEastAsia" w:hAnsi="Hacen Tunisia Bd" w:cs="Hacen Tunisia Bd"/>
      <w:color w:val="2E74B5" w:themeColor="accent1" w:themeShade="BF"/>
      <w:sz w:val="32"/>
      <w:szCs w:val="28"/>
      <w:lang w:bidi="ar-SY"/>
    </w:rPr>
  </w:style>
  <w:style w:type="character" w:customStyle="1" w:styleId="fontstyle01">
    <w:name w:val="fontstyle01"/>
    <w:basedOn w:val="DefaultParagraphFont"/>
    <w:rsid w:val="00725E80"/>
    <w:rPr>
      <w:rFonts w:ascii="Bahij Nassim" w:hAnsi="Bahij Nassim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66355F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40"/>
    <w:rPr>
      <w:rFonts w:cs="Hacen Liner Printout"/>
      <w:sz w:val="28"/>
      <w:szCs w:val="28"/>
      <w:lang w:bidi="ar-SY"/>
    </w:rPr>
  </w:style>
  <w:style w:type="paragraph" w:styleId="Footer">
    <w:name w:val="footer"/>
    <w:basedOn w:val="Normal"/>
    <w:link w:val="FooterChar"/>
    <w:uiPriority w:val="99"/>
    <w:unhideWhenUsed/>
    <w:rsid w:val="00681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40"/>
    <w:rPr>
      <w:rFonts w:cs="Hacen Liner Printout"/>
      <w:sz w:val="28"/>
      <w:szCs w:val="28"/>
      <w:lang w:bidi="ar-SY"/>
    </w:rPr>
  </w:style>
  <w:style w:type="paragraph" w:styleId="TOC2">
    <w:name w:val="toc 2"/>
    <w:basedOn w:val="Normal"/>
    <w:next w:val="Normal"/>
    <w:autoRedefine/>
    <w:uiPriority w:val="39"/>
    <w:unhideWhenUsed/>
    <w:rsid w:val="00362C80"/>
    <w:pPr>
      <w:tabs>
        <w:tab w:val="left" w:pos="1016"/>
        <w:tab w:val="left" w:pos="1760"/>
        <w:tab w:val="right" w:leader="dot" w:pos="9736"/>
      </w:tabs>
      <w:spacing w:after="100"/>
      <w:ind w:left="220"/>
    </w:pPr>
    <w:rPr>
      <w:rFonts w:eastAsiaTheme="minorEastAsia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F0FD1"/>
    <w:pPr>
      <w:tabs>
        <w:tab w:val="left" w:pos="1286"/>
        <w:tab w:val="right" w:leader="dot" w:pos="9736"/>
      </w:tabs>
      <w:spacing w:after="100"/>
      <w:ind w:left="440"/>
    </w:pPr>
    <w:rPr>
      <w:rFonts w:eastAsiaTheme="minorEastAsia"/>
      <w:sz w:val="22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D2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CE4"/>
    <w:rPr>
      <w:rFonts w:cs="Hacen Liner Screen Bd"/>
      <w:sz w:val="20"/>
      <w:szCs w:val="20"/>
      <w:lang w:bidi="ar-S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CE4"/>
    <w:rPr>
      <w:rFonts w:cs="Hacen Liner Screen Bd"/>
      <w:b/>
      <w:bCs/>
      <w:sz w:val="20"/>
      <w:szCs w:val="20"/>
      <w:lang w:bidi="ar-S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E4"/>
    <w:rPr>
      <w:rFonts w:ascii="Segoe UI" w:hAnsi="Segoe UI" w:cs="Segoe UI"/>
      <w:sz w:val="18"/>
      <w:szCs w:val="18"/>
      <w:lang w:bidi="ar-SY"/>
    </w:rPr>
  </w:style>
  <w:style w:type="character" w:customStyle="1" w:styleId="Heading5Char">
    <w:name w:val="Heading 5 Char"/>
    <w:basedOn w:val="DefaultParagraphFont"/>
    <w:link w:val="Heading5"/>
    <w:uiPriority w:val="9"/>
    <w:rsid w:val="00F45E49"/>
    <w:rPr>
      <w:rFonts w:ascii="Hacen Tunisia Bd" w:eastAsiaTheme="majorEastAsia" w:hAnsi="Hacen Tunisia Bd" w:cs="Hacen Tunisia Bd"/>
      <w:color w:val="7F7F7F" w:themeColor="text1" w:themeTint="80"/>
      <w:sz w:val="28"/>
      <w:szCs w:val="28"/>
      <w:lang w:bidi="ar-SY"/>
    </w:rPr>
  </w:style>
  <w:style w:type="character" w:customStyle="1" w:styleId="fontstyle31">
    <w:name w:val="fontstyle31"/>
    <w:basedOn w:val="DefaultParagraphFont"/>
    <w:rsid w:val="00F45E49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45E49"/>
    <w:rPr>
      <w:rFonts w:ascii="PT Bold Heading" w:hAnsi="PT Bold Heading" w:hint="default"/>
      <w:b/>
      <w:bCs/>
      <w:i w:val="0"/>
      <w:iCs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4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4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ar-S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Y"/>
    </w:rPr>
  </w:style>
  <w:style w:type="paragraph" w:styleId="TOC4">
    <w:name w:val="toc 4"/>
    <w:next w:val="Normal"/>
    <w:autoRedefine/>
    <w:uiPriority w:val="39"/>
    <w:unhideWhenUsed/>
    <w:rsid w:val="00FF0FD1"/>
    <w:pPr>
      <w:tabs>
        <w:tab w:val="left" w:pos="1646"/>
        <w:tab w:val="right" w:leader="dot" w:pos="9736"/>
      </w:tabs>
      <w:bidi/>
      <w:spacing w:after="100"/>
      <w:ind w:left="840"/>
    </w:pPr>
    <w:rPr>
      <w:rFonts w:cs="Hacen Liner Screen Bd"/>
      <w:sz w:val="20"/>
      <w:szCs w:val="20"/>
      <w:lang w:bidi="ar-SY"/>
    </w:rPr>
  </w:style>
  <w:style w:type="paragraph" w:styleId="NoSpacing">
    <w:name w:val="No Spacing"/>
    <w:uiPriority w:val="1"/>
    <w:rsid w:val="009E0DE4"/>
    <w:pPr>
      <w:bidi/>
      <w:spacing w:after="0" w:line="240" w:lineRule="auto"/>
    </w:pPr>
    <w:rPr>
      <w:rFonts w:cs="Hacen Liner Screen Bd"/>
      <w:sz w:val="28"/>
      <w:szCs w:val="28"/>
      <w:lang w:bidi="ar-SY"/>
    </w:rPr>
  </w:style>
  <w:style w:type="character" w:styleId="PlaceholderText">
    <w:name w:val="Placeholder Text"/>
    <w:basedOn w:val="DefaultParagraphFont"/>
    <w:uiPriority w:val="99"/>
    <w:semiHidden/>
    <w:rsid w:val="004A0246"/>
    <w:rPr>
      <w:color w:val="808080"/>
    </w:rPr>
  </w:style>
  <w:style w:type="table" w:styleId="TableGrid">
    <w:name w:val="Table Grid"/>
    <w:basedOn w:val="TableNormal"/>
    <w:uiPriority w:val="39"/>
    <w:rsid w:val="001A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DefaultParagraphFont"/>
    <w:rsid w:val="002D4447"/>
    <w:rPr>
      <w:rFonts w:ascii="Simplified Arabic" w:hAnsi="Simplified Arabic" w:cs="Simplified Arabic" w:hint="default"/>
      <w:b w:val="0"/>
      <w:bCs w:val="0"/>
      <w:i w:val="0"/>
      <w:iCs w:val="0"/>
      <w:color w:val="000000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E5A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11"/>
    <w:rPr>
      <w:rFonts w:cs="Hacen Liner Screen Bd"/>
      <w:i/>
      <w:iCs/>
      <w:color w:val="404040" w:themeColor="text1" w:themeTint="BF"/>
      <w:sz w:val="28"/>
      <w:szCs w:val="28"/>
      <w:lang w:bidi="ar-S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8E"/>
    <w:rPr>
      <w:rFonts w:cs="Hacen Liner Screen Bd"/>
      <w:i/>
      <w:iCs/>
      <w:color w:val="5B9BD5" w:themeColor="accent1"/>
      <w:sz w:val="28"/>
      <w:szCs w:val="28"/>
      <w:lang w:bidi="ar-SY"/>
    </w:rPr>
  </w:style>
  <w:style w:type="table" w:styleId="PlainTable3">
    <w:name w:val="Plain Table 3"/>
    <w:basedOn w:val="TableNormal"/>
    <w:uiPriority w:val="43"/>
    <w:rsid w:val="002B55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\Ali\Gradution%20Project\&#1606;&#1608;&#1591;&#1577;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C244-3432-44EC-91FB-3D489BCA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157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Aboujaib</dc:creator>
  <cp:keywords/>
  <dc:description/>
  <cp:lastModifiedBy>bshr</cp:lastModifiedBy>
  <cp:revision>4</cp:revision>
  <cp:lastPrinted>2020-07-19T23:07:00Z</cp:lastPrinted>
  <dcterms:created xsi:type="dcterms:W3CDTF">2020-07-29T11:35:00Z</dcterms:created>
  <dcterms:modified xsi:type="dcterms:W3CDTF">2020-07-31T00:47:00Z</dcterms:modified>
</cp:coreProperties>
</file>